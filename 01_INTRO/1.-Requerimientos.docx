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1B28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3A22E97A" wp14:editId="6863CBE1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5AEBE662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A32831A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791706C" wp14:editId="5BE2CBBF">
                      <wp:extent cx="3528695" cy="163830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38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918491" w14:textId="77777777" w:rsidR="00856B5E" w:rsidRPr="00856B5E" w:rsidRDefault="00856B5E" w:rsidP="00856B5E">
                                  <w:pPr>
                                    <w:pStyle w:val="Title"/>
                                    <w:spacing w:after="0"/>
                                    <w:rPr>
                                      <w:lang w:val="es-MX"/>
                                    </w:rPr>
                                  </w:pPr>
                                  <w:r w:rsidRPr="00856B5E">
                                    <w:rPr>
                                      <w:lang w:val="es-MX"/>
                                    </w:rPr>
                                    <w:t xml:space="preserve">Software Requirements </w:t>
                                  </w:r>
                                  <w:r w:rsidRPr="00856B5E">
                                    <w:t>Specification</w:t>
                                  </w:r>
                                </w:p>
                                <w:p w14:paraId="64BFFF75" w14:textId="28BD707F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79170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" filled="f" stroked="f" strokeweight=".5pt">
                      <v:textbox>
                        <w:txbxContent>
                          <w:p w14:paraId="06918491" w14:textId="77777777" w:rsidR="00856B5E" w:rsidRPr="00856B5E" w:rsidRDefault="00856B5E" w:rsidP="00856B5E">
                            <w:pPr>
                              <w:pStyle w:val="Title"/>
                              <w:spacing w:after="0"/>
                              <w:rPr>
                                <w:lang w:val="es-MX"/>
                              </w:rPr>
                            </w:pPr>
                            <w:r w:rsidRPr="00856B5E">
                              <w:rPr>
                                <w:lang w:val="es-MX"/>
                              </w:rPr>
                              <w:t xml:space="preserve">Software Requirements </w:t>
                            </w:r>
                            <w:r w:rsidRPr="00856B5E">
                              <w:t>Specification</w:t>
                            </w:r>
                          </w:p>
                          <w:p w14:paraId="64BFFF75" w14:textId="28BD707F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EDC77C7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4BBE09B" wp14:editId="66A494A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130275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04EFDAA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6F21652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15F8E3B9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52043C81744C4E09A28905F394850C32"/>
              </w:placeholder>
              <w15:appearance w15:val="hidden"/>
            </w:sdtPr>
            <w:sdtEndPr/>
            <w:sdtContent>
              <w:p w14:paraId="61662D3C" w14:textId="170BC29B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4F21AF">
                  <w:rPr>
                    <w:rStyle w:val="SubtitleChar"/>
                    <w:b w:val="0"/>
                    <w:noProof/>
                  </w:rPr>
                  <w:t>March 13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27E245C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2E83AF6" wp14:editId="322ADD37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6731B6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E9B4A6B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682B906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000DFF7" w14:textId="77777777" w:rsidR="00D077E9" w:rsidRDefault="0040454C" w:rsidP="00D077E9">
            <w:sdt>
              <w:sdtPr>
                <w:id w:val="-1740469667"/>
                <w:placeholder>
                  <w:docPart w:val="14C2E57390144594A3220E8959000269"/>
                </w:placeholder>
                <w:showingPlcHdr/>
                <w15:appearance w15:val="hidden"/>
              </w:sdtPr>
              <w:sdtEndPr/>
              <w:sdtContent>
                <w:r w:rsidR="00D077E9">
                  <w:t>COMPANY NAME</w:t>
                </w:r>
              </w:sdtContent>
            </w:sdt>
          </w:p>
          <w:p w14:paraId="2C9CD6D5" w14:textId="39AC43EE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6335320FC47B4E2CA3E20C25A70FA50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856B5E">
                  <w:t>Luis Baez</w:t>
                </w:r>
              </w:sdtContent>
            </w:sdt>
          </w:p>
          <w:p w14:paraId="17EA6387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0844F419" w14:textId="77777777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31754566" wp14:editId="7AF4194A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7B37C7" wp14:editId="6F178590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EF9D5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6BCEF6" wp14:editId="66EF9D17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30C146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030D8E90" w14:textId="09430630" w:rsidR="0087605E" w:rsidRPr="00D25A0D" w:rsidRDefault="00D25A0D" w:rsidP="009852D5">
      <w:pPr>
        <w:pStyle w:val="Heading1"/>
        <w:rPr>
          <w:lang w:val="es-MX"/>
        </w:rPr>
      </w:pPr>
      <w:bookmarkStart w:id="0" w:name="_Introducción"/>
      <w:bookmarkEnd w:id="0"/>
      <w:r>
        <w:rPr>
          <w:lang w:val="es-MX"/>
        </w:rPr>
        <w:lastRenderedPageBreak/>
        <w:t>Introducción</w:t>
      </w:r>
    </w:p>
    <w:p w14:paraId="62E94CAD" w14:textId="1C1BD375" w:rsidR="009852D5" w:rsidRDefault="009852D5" w:rsidP="009852D5">
      <w:pPr>
        <w:pStyle w:val="Heading2"/>
        <w:rPr>
          <w:lang w:val="es-MX"/>
        </w:rPr>
      </w:pPr>
      <w:r w:rsidRPr="009852D5">
        <w:rPr>
          <w:lang w:val="es-MX"/>
        </w:rPr>
        <w:t>Propósito</w:t>
      </w:r>
    </w:p>
    <w:p w14:paraId="3F3BC7A6" w14:textId="3710C673" w:rsidR="009852D5" w:rsidRDefault="00627A11" w:rsidP="00CE165C">
      <w:pPr>
        <w:jc w:val="both"/>
        <w:rPr>
          <w:b w:val="0"/>
          <w:bCs/>
          <w:lang w:val="es-MX"/>
        </w:rPr>
      </w:pPr>
      <w:r>
        <w:rPr>
          <w:b w:val="0"/>
          <w:bCs/>
          <w:lang w:val="es-MX"/>
        </w:rPr>
        <w:t xml:space="preserve">El presente documento describe las especificaciones sobre el proyecto </w:t>
      </w:r>
      <w:r w:rsidRPr="00627A11">
        <w:rPr>
          <w:b w:val="0"/>
          <w:bCs/>
          <w:i/>
          <w:iCs/>
          <w:u w:val="single"/>
          <w:lang w:val="es-MX"/>
        </w:rPr>
        <w:t>Abogabot</w:t>
      </w:r>
      <w:r>
        <w:rPr>
          <w:b w:val="0"/>
          <w:bCs/>
          <w:lang w:val="es-MX"/>
        </w:rPr>
        <w:t xml:space="preserve">, el cual abarca </w:t>
      </w:r>
      <w:r w:rsidR="00F275A5">
        <w:rPr>
          <w:b w:val="0"/>
          <w:bCs/>
          <w:lang w:val="es-MX"/>
        </w:rPr>
        <w:t>los requisitos necesarios para desarrollar el software desde las bases hasta la fase de pruebas</w:t>
      </w:r>
      <w:r w:rsidR="00694610">
        <w:rPr>
          <w:b w:val="0"/>
          <w:bCs/>
          <w:lang w:val="es-MX"/>
        </w:rPr>
        <w:t>, contemplando</w:t>
      </w:r>
      <w:r w:rsidR="00CE165C">
        <w:rPr>
          <w:b w:val="0"/>
          <w:bCs/>
          <w:lang w:val="es-MX"/>
        </w:rPr>
        <w:t xml:space="preserve"> las</w:t>
      </w:r>
      <w:r w:rsidR="00694610">
        <w:rPr>
          <w:b w:val="0"/>
          <w:bCs/>
          <w:lang w:val="es-MX"/>
        </w:rPr>
        <w:t xml:space="preserve"> características</w:t>
      </w:r>
      <w:r w:rsidR="00CE165C">
        <w:rPr>
          <w:b w:val="0"/>
          <w:bCs/>
          <w:lang w:val="es-MX"/>
        </w:rPr>
        <w:t xml:space="preserve"> del sistema</w:t>
      </w:r>
      <w:r w:rsidR="00694610">
        <w:rPr>
          <w:b w:val="0"/>
          <w:bCs/>
          <w:lang w:val="es-MX"/>
        </w:rPr>
        <w:t>, planeación de tiempos, costo estimado</w:t>
      </w:r>
      <w:r w:rsidR="00CE165C">
        <w:rPr>
          <w:b w:val="0"/>
          <w:bCs/>
          <w:lang w:val="es-MX"/>
        </w:rPr>
        <w:t xml:space="preserve"> y evaluación de riesgos.</w:t>
      </w:r>
    </w:p>
    <w:p w14:paraId="01E65D30" w14:textId="5CA8A77D" w:rsidR="00F275A5" w:rsidRDefault="00F275A5" w:rsidP="009852D5">
      <w:pPr>
        <w:rPr>
          <w:b w:val="0"/>
          <w:bCs/>
          <w:lang w:val="es-MX"/>
        </w:rPr>
      </w:pPr>
    </w:p>
    <w:p w14:paraId="5BB27F59" w14:textId="19B99934" w:rsidR="00F275A5" w:rsidRDefault="00F275A5" w:rsidP="009852D5">
      <w:pPr>
        <w:rPr>
          <w:b w:val="0"/>
          <w:bCs/>
          <w:lang w:val="es-MX"/>
        </w:rPr>
      </w:pPr>
      <w:r>
        <w:rPr>
          <w:b w:val="0"/>
          <w:bCs/>
          <w:lang w:val="es-MX"/>
        </w:rPr>
        <w:t>La estructura del documento es la siguiente:</w:t>
      </w:r>
    </w:p>
    <w:p w14:paraId="003721D5" w14:textId="5E1995DC" w:rsidR="00F275A5" w:rsidRDefault="00F275A5" w:rsidP="009852D5">
      <w:pPr>
        <w:rPr>
          <w:b w:val="0"/>
          <w:bCs/>
          <w:lang w:val="es-MX"/>
        </w:rPr>
      </w:pPr>
    </w:p>
    <w:p w14:paraId="1696FC95" w14:textId="0AD996EF" w:rsidR="00F275A5" w:rsidRDefault="0040454C" w:rsidP="00F275A5">
      <w:pPr>
        <w:pStyle w:val="ListParagraph"/>
        <w:numPr>
          <w:ilvl w:val="0"/>
          <w:numId w:val="1"/>
        </w:numPr>
        <w:rPr>
          <w:b w:val="0"/>
          <w:bCs/>
          <w:lang w:val="es-MX"/>
        </w:rPr>
      </w:pPr>
      <w:hyperlink w:anchor="_Introducción" w:history="1">
        <w:r w:rsidR="00F275A5" w:rsidRPr="00327F63">
          <w:rPr>
            <w:rStyle w:val="Hyperlink"/>
            <w:b w:val="0"/>
            <w:bCs/>
            <w:lang w:val="es-MX"/>
          </w:rPr>
          <w:t>Introducción</w:t>
        </w:r>
      </w:hyperlink>
    </w:p>
    <w:p w14:paraId="2647BEB4" w14:textId="0863AD3D" w:rsidR="00F275A5" w:rsidRDefault="0040454C" w:rsidP="00F275A5">
      <w:pPr>
        <w:pStyle w:val="ListParagraph"/>
        <w:numPr>
          <w:ilvl w:val="0"/>
          <w:numId w:val="1"/>
        </w:numPr>
        <w:rPr>
          <w:b w:val="0"/>
          <w:bCs/>
          <w:lang w:val="es-MX"/>
        </w:rPr>
      </w:pPr>
      <w:hyperlink w:anchor="_Descripción_general" w:history="1">
        <w:r w:rsidR="00F275A5" w:rsidRPr="00327F63">
          <w:rPr>
            <w:rStyle w:val="Hyperlink"/>
            <w:b w:val="0"/>
            <w:bCs/>
            <w:lang w:val="es-MX"/>
          </w:rPr>
          <w:t>Descripción general</w:t>
        </w:r>
      </w:hyperlink>
    </w:p>
    <w:p w14:paraId="075325B8" w14:textId="3AD59814" w:rsidR="00F275A5" w:rsidRDefault="00F275A5" w:rsidP="00F275A5">
      <w:pPr>
        <w:pStyle w:val="ListParagraph"/>
        <w:numPr>
          <w:ilvl w:val="0"/>
          <w:numId w:val="1"/>
        </w:numPr>
        <w:rPr>
          <w:b w:val="0"/>
          <w:bCs/>
          <w:lang w:val="es-MX"/>
        </w:rPr>
      </w:pPr>
      <w:r>
        <w:rPr>
          <w:b w:val="0"/>
          <w:bCs/>
          <w:lang w:val="es-MX"/>
        </w:rPr>
        <w:t>Características del software</w:t>
      </w:r>
    </w:p>
    <w:p w14:paraId="2F38087D" w14:textId="6D7C0B98" w:rsidR="00F275A5" w:rsidRDefault="00F275A5" w:rsidP="00F275A5">
      <w:pPr>
        <w:pStyle w:val="ListParagraph"/>
        <w:numPr>
          <w:ilvl w:val="0"/>
          <w:numId w:val="1"/>
        </w:numPr>
        <w:rPr>
          <w:b w:val="0"/>
          <w:bCs/>
          <w:lang w:val="es-MX"/>
        </w:rPr>
      </w:pPr>
      <w:r>
        <w:rPr>
          <w:b w:val="0"/>
          <w:bCs/>
          <w:lang w:val="es-MX"/>
        </w:rPr>
        <w:t>Requerimientos externos</w:t>
      </w:r>
      <w:r w:rsidR="00327F63">
        <w:rPr>
          <w:b w:val="0"/>
          <w:bCs/>
          <w:lang w:val="es-MX"/>
        </w:rPr>
        <w:t xml:space="preserve"> de interfaz</w:t>
      </w:r>
    </w:p>
    <w:p w14:paraId="68D3FC46" w14:textId="439E9491" w:rsidR="00327F63" w:rsidRDefault="00327F63" w:rsidP="00F275A5">
      <w:pPr>
        <w:pStyle w:val="ListParagraph"/>
        <w:numPr>
          <w:ilvl w:val="0"/>
          <w:numId w:val="1"/>
        </w:numPr>
        <w:rPr>
          <w:b w:val="0"/>
          <w:bCs/>
          <w:lang w:val="es-MX"/>
        </w:rPr>
      </w:pPr>
      <w:r>
        <w:rPr>
          <w:b w:val="0"/>
          <w:bCs/>
          <w:lang w:val="es-MX"/>
        </w:rPr>
        <w:t>Requerimientos no funcionales</w:t>
      </w:r>
    </w:p>
    <w:p w14:paraId="35B66614" w14:textId="77777777" w:rsidR="00327F63" w:rsidRPr="00327F63" w:rsidRDefault="00327F63" w:rsidP="00327F63">
      <w:pPr>
        <w:rPr>
          <w:b w:val="0"/>
          <w:bCs/>
          <w:lang w:val="es-MX"/>
        </w:rPr>
      </w:pPr>
    </w:p>
    <w:p w14:paraId="500127D9" w14:textId="77777777" w:rsidR="009852D5" w:rsidRPr="009852D5" w:rsidRDefault="009852D5" w:rsidP="009852D5">
      <w:pPr>
        <w:rPr>
          <w:b w:val="0"/>
          <w:bCs/>
          <w:lang w:val="es-MX"/>
        </w:rPr>
      </w:pPr>
    </w:p>
    <w:p w14:paraId="44CCC918" w14:textId="28ECA0F2" w:rsidR="00327F63" w:rsidRPr="00327F63" w:rsidRDefault="00327F63">
      <w:pPr>
        <w:pStyle w:val="Heading2"/>
        <w:rPr>
          <w:lang w:val="es-MX"/>
        </w:rPr>
      </w:pPr>
      <w:bookmarkStart w:id="1" w:name="_Descripción_general"/>
      <w:bookmarkEnd w:id="1"/>
      <w:r w:rsidRPr="00327F63">
        <w:rPr>
          <w:lang w:val="es-MX"/>
        </w:rPr>
        <w:t>Audiencia objetivo</w:t>
      </w:r>
    </w:p>
    <w:p w14:paraId="18E72734" w14:textId="2AFA4320" w:rsidR="00327F63" w:rsidRDefault="00651E78" w:rsidP="00CE165C">
      <w:pPr>
        <w:jc w:val="both"/>
        <w:rPr>
          <w:b w:val="0"/>
          <w:bCs/>
          <w:lang w:val="es-MX"/>
        </w:rPr>
      </w:pPr>
      <w:r>
        <w:rPr>
          <w:b w:val="0"/>
          <w:bCs/>
          <w:lang w:val="es-MX"/>
        </w:rPr>
        <w:t xml:space="preserve">El formato está constituido de tal forma que se puedan involucrar tanto, </w:t>
      </w:r>
      <w:r>
        <w:rPr>
          <w:b w:val="0"/>
          <w:bCs/>
          <w:i/>
          <w:iCs/>
          <w:u w:val="single"/>
          <w:lang w:val="es-MX"/>
        </w:rPr>
        <w:t xml:space="preserve">inversionistas, </w:t>
      </w:r>
      <w:r w:rsidR="00A35561">
        <w:rPr>
          <w:b w:val="0"/>
          <w:bCs/>
          <w:i/>
          <w:iCs/>
          <w:u w:val="single"/>
          <w:lang w:val="es-MX"/>
        </w:rPr>
        <w:t>propietarios del producto, analistas de negocios, equipos operacionales y testers.</w:t>
      </w:r>
      <w:r w:rsidR="00A35561">
        <w:rPr>
          <w:b w:val="0"/>
          <w:bCs/>
          <w:lang w:val="es-MX"/>
        </w:rPr>
        <w:t xml:space="preserve"> Cabe resaltar </w:t>
      </w:r>
      <w:r w:rsidR="00160A59">
        <w:rPr>
          <w:b w:val="0"/>
          <w:bCs/>
          <w:lang w:val="es-MX"/>
        </w:rPr>
        <w:t>que,</w:t>
      </w:r>
      <w:r w:rsidR="00A35561">
        <w:rPr>
          <w:b w:val="0"/>
          <w:bCs/>
          <w:lang w:val="es-MX"/>
        </w:rPr>
        <w:t xml:space="preserve"> para cada audiencia</w:t>
      </w:r>
      <w:r w:rsidR="00160A59">
        <w:rPr>
          <w:b w:val="0"/>
          <w:bCs/>
          <w:lang w:val="es-MX"/>
        </w:rPr>
        <w:t>, se encuentra un</w:t>
      </w:r>
      <w:r w:rsidR="00A35561">
        <w:rPr>
          <w:b w:val="0"/>
          <w:bCs/>
          <w:lang w:val="es-MX"/>
        </w:rPr>
        <w:t xml:space="preserve"> sector </w:t>
      </w:r>
      <w:r w:rsidR="00160A59">
        <w:rPr>
          <w:b w:val="0"/>
          <w:bCs/>
          <w:lang w:val="es-MX"/>
        </w:rPr>
        <w:t>específico a su área.</w:t>
      </w:r>
    </w:p>
    <w:p w14:paraId="33533B0B" w14:textId="77777777" w:rsidR="00160A59" w:rsidRPr="00A35561" w:rsidRDefault="00160A59" w:rsidP="00327F63">
      <w:pPr>
        <w:rPr>
          <w:b w:val="0"/>
          <w:bCs/>
          <w:lang w:val="es-MX"/>
        </w:rPr>
      </w:pPr>
    </w:p>
    <w:p w14:paraId="5DEDFF76" w14:textId="4A9DDB2D" w:rsidR="00160A59" w:rsidRPr="00160A59" w:rsidRDefault="00160A59">
      <w:pPr>
        <w:pStyle w:val="Heading2"/>
        <w:rPr>
          <w:lang w:val="es-MX"/>
        </w:rPr>
      </w:pPr>
      <w:r w:rsidRPr="00160A59">
        <w:rPr>
          <w:lang w:val="es-MX"/>
        </w:rPr>
        <w:t>Uso</w:t>
      </w:r>
    </w:p>
    <w:p w14:paraId="24EE35CD" w14:textId="4BCF5C1E" w:rsidR="00160A59" w:rsidRDefault="00694610" w:rsidP="00CE165C">
      <w:pPr>
        <w:jc w:val="both"/>
        <w:rPr>
          <w:b w:val="0"/>
          <w:bCs/>
          <w:lang w:val="es-MX"/>
        </w:rPr>
      </w:pPr>
      <w:r>
        <w:rPr>
          <w:b w:val="0"/>
          <w:bCs/>
          <w:lang w:val="es-MX"/>
        </w:rPr>
        <w:t>Se t</w:t>
      </w:r>
      <w:r w:rsidR="00CE165C">
        <w:rPr>
          <w:b w:val="0"/>
          <w:bCs/>
          <w:lang w:val="es-MX"/>
        </w:rPr>
        <w:t>oma</w:t>
      </w:r>
      <w:r>
        <w:rPr>
          <w:b w:val="0"/>
          <w:bCs/>
          <w:lang w:val="es-MX"/>
        </w:rPr>
        <w:t xml:space="preserve"> en cuenta que el formato no se limita al diseño inicial</w:t>
      </w:r>
      <w:r w:rsidR="00CE165C">
        <w:rPr>
          <w:b w:val="0"/>
          <w:bCs/>
          <w:lang w:val="es-MX"/>
        </w:rPr>
        <w:t xml:space="preserve"> del proyecto, este</w:t>
      </w:r>
      <w:r>
        <w:rPr>
          <w:b w:val="0"/>
          <w:bCs/>
          <w:lang w:val="es-MX"/>
        </w:rPr>
        <w:t xml:space="preserve"> se actualiza constantemente para </w:t>
      </w:r>
      <w:r w:rsidR="00CE165C">
        <w:rPr>
          <w:b w:val="0"/>
          <w:bCs/>
          <w:lang w:val="es-MX"/>
        </w:rPr>
        <w:t xml:space="preserve">añadir nuevas características, monitorear avances y </w:t>
      </w:r>
      <w:r w:rsidR="000A4451">
        <w:rPr>
          <w:b w:val="0"/>
          <w:bCs/>
          <w:lang w:val="es-MX"/>
        </w:rPr>
        <w:t xml:space="preserve">resolver posibles conflictos entre los grupos involucrados, de índole intelectual, o de desarrollo. </w:t>
      </w:r>
    </w:p>
    <w:p w14:paraId="6D0DD4D8" w14:textId="77777777" w:rsidR="000A4451" w:rsidRPr="00694610" w:rsidRDefault="000A4451" w:rsidP="00CE165C">
      <w:pPr>
        <w:jc w:val="both"/>
        <w:rPr>
          <w:b w:val="0"/>
          <w:bCs/>
          <w:lang w:val="es-MX"/>
        </w:rPr>
      </w:pPr>
    </w:p>
    <w:p w14:paraId="1B19E769" w14:textId="19F2B269" w:rsidR="000A4451" w:rsidRDefault="000A4451">
      <w:pPr>
        <w:pStyle w:val="Heading2"/>
        <w:rPr>
          <w:lang w:val="es-MX"/>
        </w:rPr>
      </w:pPr>
      <w:r>
        <w:rPr>
          <w:lang w:val="es-MX"/>
        </w:rPr>
        <w:t>Alcance</w:t>
      </w:r>
    </w:p>
    <w:p w14:paraId="0EB3325A" w14:textId="70253015" w:rsidR="000A4451" w:rsidRDefault="002044FC" w:rsidP="00A10DDC">
      <w:pPr>
        <w:jc w:val="both"/>
        <w:rPr>
          <w:b w:val="0"/>
          <w:bCs/>
          <w:lang w:val="es-MX"/>
        </w:rPr>
      </w:pPr>
      <w:r>
        <w:rPr>
          <w:b w:val="0"/>
          <w:bCs/>
          <w:i/>
          <w:iCs/>
          <w:u w:val="single"/>
          <w:lang w:val="es-MX"/>
        </w:rPr>
        <w:t>Abogabot</w:t>
      </w:r>
      <w:r>
        <w:rPr>
          <w:b w:val="0"/>
          <w:bCs/>
          <w:lang w:val="es-MX"/>
        </w:rPr>
        <w:t xml:space="preserve"> es un sistema </w:t>
      </w:r>
      <w:r w:rsidR="00A10DDC">
        <w:rPr>
          <w:b w:val="0"/>
          <w:bCs/>
          <w:lang w:val="es-MX"/>
        </w:rPr>
        <w:t>que se encarga de automatizar el proceso de registro para nuevos casos en una firma de abogados</w:t>
      </w:r>
      <w:r w:rsidR="00441848">
        <w:rPr>
          <w:b w:val="0"/>
          <w:bCs/>
          <w:lang w:val="es-MX"/>
        </w:rPr>
        <w:t xml:space="preserve"> mediante un sitio web. El sistema recibe </w:t>
      </w:r>
      <w:r w:rsidR="000B0C6C">
        <w:rPr>
          <w:b w:val="0"/>
          <w:bCs/>
          <w:lang w:val="es-MX"/>
        </w:rPr>
        <w:t xml:space="preserve">los </w:t>
      </w:r>
      <w:r w:rsidR="000B0C6C">
        <w:rPr>
          <w:b w:val="0"/>
          <w:bCs/>
          <w:lang w:val="es-MX"/>
        </w:rPr>
        <w:lastRenderedPageBreak/>
        <w:t>datos esenciales</w:t>
      </w:r>
      <w:r w:rsidR="00986AF7">
        <w:rPr>
          <w:b w:val="0"/>
          <w:bCs/>
          <w:lang w:val="es-MX"/>
        </w:rPr>
        <w:t xml:space="preserve"> del usuario</w:t>
      </w:r>
      <w:r w:rsidR="000B0C6C">
        <w:rPr>
          <w:b w:val="0"/>
          <w:bCs/>
          <w:lang w:val="es-MX"/>
        </w:rPr>
        <w:t xml:space="preserve"> mediante un formulario</w:t>
      </w:r>
      <w:r w:rsidR="00986AF7">
        <w:rPr>
          <w:b w:val="0"/>
          <w:bCs/>
          <w:lang w:val="es-MX"/>
        </w:rPr>
        <w:t>. U</w:t>
      </w:r>
      <w:r w:rsidR="000B0C6C">
        <w:rPr>
          <w:b w:val="0"/>
          <w:bCs/>
          <w:lang w:val="es-MX"/>
        </w:rPr>
        <w:t>na vez concluido el pago</w:t>
      </w:r>
      <w:r w:rsidR="00986AF7">
        <w:rPr>
          <w:b w:val="0"/>
          <w:bCs/>
          <w:lang w:val="es-MX"/>
        </w:rPr>
        <w:t xml:space="preserve"> del servicio</w:t>
      </w:r>
      <w:r w:rsidR="000B0C6C">
        <w:rPr>
          <w:b w:val="0"/>
          <w:bCs/>
          <w:lang w:val="es-MX"/>
        </w:rPr>
        <w:t>, el sistema</w:t>
      </w:r>
      <w:r w:rsidR="00DC6CD0">
        <w:rPr>
          <w:b w:val="0"/>
          <w:bCs/>
          <w:lang w:val="es-MX"/>
        </w:rPr>
        <w:t xml:space="preserve"> genera el documento legal con su información, iniciando así</w:t>
      </w:r>
      <w:r w:rsidR="00986AF7">
        <w:rPr>
          <w:b w:val="0"/>
          <w:bCs/>
          <w:lang w:val="es-MX"/>
        </w:rPr>
        <w:t xml:space="preserve"> el proceso de demanda. El administrador, dentro del sistema, actualiza el documento de acuerdo con el avance del caso y notifica al usuario.</w:t>
      </w:r>
    </w:p>
    <w:p w14:paraId="5DB2851F" w14:textId="77777777" w:rsidR="00586BAC" w:rsidRPr="002044FC" w:rsidRDefault="00586BAC" w:rsidP="00A10DDC">
      <w:pPr>
        <w:jc w:val="both"/>
        <w:rPr>
          <w:b w:val="0"/>
          <w:bCs/>
          <w:lang w:val="es-MX"/>
        </w:rPr>
      </w:pPr>
    </w:p>
    <w:p w14:paraId="7CFD1375" w14:textId="24A9DAE4" w:rsidR="00586BAC" w:rsidRDefault="00586BAC">
      <w:pPr>
        <w:pStyle w:val="Heading2"/>
        <w:rPr>
          <w:lang w:val="es-MX"/>
        </w:rPr>
      </w:pPr>
      <w:r w:rsidRPr="00586BAC">
        <w:rPr>
          <w:lang w:val="es-MX"/>
        </w:rPr>
        <w:t>Definiciones y acrónimos</w:t>
      </w:r>
    </w:p>
    <w:tbl>
      <w:tblPr>
        <w:tblStyle w:val="LightList-Accent3"/>
        <w:tblW w:w="10055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400"/>
        <w:gridCol w:w="7655"/>
      </w:tblGrid>
      <w:tr w:rsidR="00561B6D" w14:paraId="3ACAFB79" w14:textId="77777777" w:rsidTr="005B2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0" w:type="dxa"/>
          </w:tcPr>
          <w:p w14:paraId="2BDBF044" w14:textId="3F5DC565" w:rsidR="00561B6D" w:rsidRPr="005B23A5" w:rsidRDefault="005B23A5">
            <w:pPr>
              <w:rPr>
                <w:lang w:val="es-MX"/>
              </w:rPr>
            </w:pPr>
            <w:r>
              <w:rPr>
                <w:lang w:val="es-MX"/>
              </w:rPr>
              <w:t>Término</w:t>
            </w:r>
          </w:p>
        </w:tc>
        <w:tc>
          <w:tcPr>
            <w:tcW w:w="7655" w:type="dxa"/>
          </w:tcPr>
          <w:p w14:paraId="2F9D2617" w14:textId="70F80E1C" w:rsidR="00561B6D" w:rsidRPr="005B23A5" w:rsidRDefault="005B23A5">
            <w:pPr>
              <w:rPr>
                <w:lang w:val="es-MX"/>
              </w:rPr>
            </w:pPr>
            <w:r>
              <w:rPr>
                <w:lang w:val="es-MX"/>
              </w:rPr>
              <w:t>Definición</w:t>
            </w:r>
          </w:p>
        </w:tc>
      </w:tr>
      <w:tr w:rsidR="00561B6D" w:rsidRPr="004F21AF" w14:paraId="4F995B71" w14:textId="77777777" w:rsidTr="005B23A5">
        <w:tc>
          <w:tcPr>
            <w:tcW w:w="2400" w:type="dxa"/>
          </w:tcPr>
          <w:p w14:paraId="181E36DD" w14:textId="0F944AF7" w:rsidR="00561B6D" w:rsidRPr="005B23A5" w:rsidRDefault="005B23A5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  <w:tc>
          <w:tcPr>
            <w:tcW w:w="7655" w:type="dxa"/>
          </w:tcPr>
          <w:p w14:paraId="5A2B70F5" w14:textId="4903077D" w:rsidR="00561B6D" w:rsidRPr="005B23A5" w:rsidRDefault="005B23A5">
            <w:pPr>
              <w:rPr>
                <w:lang w:val="es-MX"/>
              </w:rPr>
            </w:pPr>
            <w:r>
              <w:rPr>
                <w:lang w:val="es-MX"/>
              </w:rPr>
              <w:t>Persona que accede a la plataforma</w:t>
            </w:r>
          </w:p>
        </w:tc>
      </w:tr>
      <w:tr w:rsidR="00561B6D" w:rsidRPr="004F21AF" w14:paraId="43AF77CD" w14:textId="77777777" w:rsidTr="005B23A5">
        <w:tc>
          <w:tcPr>
            <w:tcW w:w="2400" w:type="dxa"/>
          </w:tcPr>
          <w:p w14:paraId="4955E23B" w14:textId="66260D22" w:rsidR="00561B6D" w:rsidRPr="005B23A5" w:rsidRDefault="005B23A5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  <w:tc>
          <w:tcPr>
            <w:tcW w:w="7655" w:type="dxa"/>
          </w:tcPr>
          <w:p w14:paraId="7ED4C5A6" w14:textId="0E7AC5A7" w:rsidR="00561B6D" w:rsidRPr="005B23A5" w:rsidRDefault="005B23A5">
            <w:pPr>
              <w:rPr>
                <w:lang w:val="es-MX"/>
              </w:rPr>
            </w:pPr>
            <w:r>
              <w:rPr>
                <w:lang w:val="es-MX"/>
              </w:rPr>
              <w:t>Persona con permisos de</w:t>
            </w:r>
            <w:r w:rsidR="00706B89">
              <w:rPr>
                <w:lang w:val="es-MX"/>
              </w:rPr>
              <w:t xml:space="preserve"> controlar el sistema</w:t>
            </w:r>
          </w:p>
        </w:tc>
      </w:tr>
      <w:tr w:rsidR="00561B6D" w:rsidRPr="004F21AF" w14:paraId="62BEBE0F" w14:textId="77777777" w:rsidTr="005B23A5">
        <w:tc>
          <w:tcPr>
            <w:tcW w:w="2400" w:type="dxa"/>
          </w:tcPr>
          <w:p w14:paraId="3D93CF1C" w14:textId="707746BE" w:rsidR="00561B6D" w:rsidRPr="005B23A5" w:rsidRDefault="00706B89">
            <w:pPr>
              <w:rPr>
                <w:lang w:val="es-MX"/>
              </w:rPr>
            </w:pPr>
            <w:r>
              <w:rPr>
                <w:lang w:val="es-MX"/>
              </w:rPr>
              <w:t>Abogabot</w:t>
            </w:r>
          </w:p>
        </w:tc>
        <w:tc>
          <w:tcPr>
            <w:tcW w:w="7655" w:type="dxa"/>
          </w:tcPr>
          <w:p w14:paraId="6A7D44A1" w14:textId="1D43ECD1" w:rsidR="00561B6D" w:rsidRPr="005B23A5" w:rsidRDefault="00706B89">
            <w:pPr>
              <w:rPr>
                <w:lang w:val="es-MX"/>
              </w:rPr>
            </w:pPr>
            <w:r>
              <w:rPr>
                <w:lang w:val="es-MX"/>
              </w:rPr>
              <w:t>Sistema que automatiza solicitudes mediante un sitio web</w:t>
            </w:r>
          </w:p>
        </w:tc>
      </w:tr>
      <w:tr w:rsidR="00561B6D" w:rsidRPr="004F21AF" w14:paraId="0FEE0DD3" w14:textId="77777777" w:rsidTr="005B23A5">
        <w:tc>
          <w:tcPr>
            <w:tcW w:w="2400" w:type="dxa"/>
          </w:tcPr>
          <w:p w14:paraId="4A8E4307" w14:textId="36B5FA99" w:rsidR="00561B6D" w:rsidRPr="005B23A5" w:rsidRDefault="00561B6D">
            <w:pPr>
              <w:rPr>
                <w:lang w:val="es-MX"/>
              </w:rPr>
            </w:pPr>
          </w:p>
        </w:tc>
        <w:tc>
          <w:tcPr>
            <w:tcW w:w="7655" w:type="dxa"/>
          </w:tcPr>
          <w:p w14:paraId="4EAE4DDE" w14:textId="51E0C36C" w:rsidR="00561B6D" w:rsidRPr="005B23A5" w:rsidRDefault="00561B6D">
            <w:pPr>
              <w:rPr>
                <w:lang w:val="es-MX"/>
              </w:rPr>
            </w:pPr>
          </w:p>
        </w:tc>
      </w:tr>
    </w:tbl>
    <w:p w14:paraId="233F347F" w14:textId="77777777" w:rsidR="00586BAC" w:rsidRPr="00586BAC" w:rsidRDefault="00586BAC" w:rsidP="00586BAC">
      <w:pPr>
        <w:rPr>
          <w:b w:val="0"/>
          <w:bCs/>
          <w:lang w:val="es-MX"/>
        </w:rPr>
      </w:pPr>
    </w:p>
    <w:p w14:paraId="053879D9" w14:textId="62A734B9" w:rsidR="00327F63" w:rsidRPr="009852D5" w:rsidRDefault="009852D5">
      <w:pPr>
        <w:pStyle w:val="Heading1"/>
        <w:rPr>
          <w:lang w:val="es-MX"/>
        </w:rPr>
      </w:pPr>
      <w:r w:rsidRPr="009852D5">
        <w:rPr>
          <w:lang w:val="es-MX"/>
        </w:rPr>
        <w:t>Descripción general</w:t>
      </w:r>
    </w:p>
    <w:p w14:paraId="6B7C0072" w14:textId="46CA1B1D" w:rsidR="00C95E61" w:rsidRDefault="007A523F" w:rsidP="00C95E61">
      <w:pPr>
        <w:pStyle w:val="Heading2"/>
        <w:rPr>
          <w:lang w:val="es-MX"/>
        </w:rPr>
      </w:pPr>
      <w:r w:rsidRPr="007A523F">
        <w:rPr>
          <w:lang w:val="es-MX"/>
        </w:rPr>
        <w:t xml:space="preserve">Perspectiva del </w:t>
      </w:r>
      <w:r w:rsidR="0052672D">
        <w:rPr>
          <w:lang w:val="es-MX"/>
        </w:rPr>
        <w:t>sistema</w:t>
      </w:r>
    </w:p>
    <w:p w14:paraId="0F4EE557" w14:textId="5004E3C3" w:rsidR="007A523F" w:rsidRDefault="0052672D" w:rsidP="0052672D">
      <w:pPr>
        <w:jc w:val="both"/>
        <w:rPr>
          <w:b w:val="0"/>
          <w:bCs/>
          <w:lang w:val="es-MX"/>
        </w:rPr>
      </w:pPr>
      <w:r>
        <w:rPr>
          <w:b w:val="0"/>
          <w:bCs/>
          <w:lang w:val="es-MX"/>
        </w:rPr>
        <w:t>Con el despliegue del sistema se espera reducir el tiempo de atención al usuario, así como también, abarcar un mayor número de peticiones en el mismo periodo de trabajo.</w:t>
      </w:r>
    </w:p>
    <w:p w14:paraId="25474B85" w14:textId="77777777" w:rsidR="0052672D" w:rsidRPr="007A523F" w:rsidRDefault="0052672D" w:rsidP="0052672D">
      <w:pPr>
        <w:jc w:val="both"/>
        <w:rPr>
          <w:b w:val="0"/>
          <w:bCs/>
          <w:lang w:val="es-MX"/>
        </w:rPr>
      </w:pPr>
    </w:p>
    <w:p w14:paraId="3B28E969" w14:textId="527EFF20" w:rsidR="0052672D" w:rsidRDefault="0052672D">
      <w:pPr>
        <w:pStyle w:val="Heading2"/>
        <w:rPr>
          <w:lang w:val="es-MX"/>
        </w:rPr>
      </w:pPr>
      <w:r w:rsidRPr="0052672D">
        <w:rPr>
          <w:lang w:val="es-MX"/>
        </w:rPr>
        <w:t>Características del sistema</w:t>
      </w:r>
    </w:p>
    <w:p w14:paraId="6D0E556D" w14:textId="30BF7AD8" w:rsidR="0052672D" w:rsidRPr="00D06EB0" w:rsidRDefault="00D94502" w:rsidP="00D06EB0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b w:val="0"/>
          <w:bCs/>
          <w:lang w:val="es-MX"/>
        </w:rPr>
        <w:t>Atiende</w:t>
      </w:r>
      <w:r w:rsidR="00D06EB0">
        <w:rPr>
          <w:b w:val="0"/>
          <w:bCs/>
          <w:lang w:val="es-MX"/>
        </w:rPr>
        <w:t xml:space="preserve"> a varios usuarios a la vez.</w:t>
      </w:r>
    </w:p>
    <w:p w14:paraId="1D61A478" w14:textId="59925221" w:rsidR="00D06EB0" w:rsidRPr="00FB5869" w:rsidRDefault="00D94502" w:rsidP="00D06EB0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b w:val="0"/>
          <w:bCs/>
          <w:lang w:val="es-MX"/>
        </w:rPr>
        <w:t>H</w:t>
      </w:r>
      <w:r w:rsidR="00FB5869">
        <w:rPr>
          <w:b w:val="0"/>
          <w:bCs/>
          <w:lang w:val="es-MX"/>
        </w:rPr>
        <w:t>ace el seguimiento de todo el caso.</w:t>
      </w:r>
    </w:p>
    <w:p w14:paraId="42FFF466" w14:textId="502055C1" w:rsidR="00FB5869" w:rsidRPr="00D94502" w:rsidRDefault="00D94502" w:rsidP="00D06EB0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b w:val="0"/>
          <w:bCs/>
          <w:lang w:val="es-MX"/>
        </w:rPr>
        <w:t>Se</w:t>
      </w:r>
      <w:r w:rsidR="00FB5869">
        <w:rPr>
          <w:b w:val="0"/>
          <w:bCs/>
          <w:lang w:val="es-MX"/>
        </w:rPr>
        <w:t xml:space="preserve"> encarga de las transacciones</w:t>
      </w:r>
      <w:r>
        <w:rPr>
          <w:b w:val="0"/>
          <w:bCs/>
          <w:lang w:val="es-MX"/>
        </w:rPr>
        <w:t xml:space="preserve"> monetarias.</w:t>
      </w:r>
    </w:p>
    <w:p w14:paraId="57031FCC" w14:textId="06A258D3" w:rsidR="00D94502" w:rsidRPr="006E5443" w:rsidRDefault="006E5443" w:rsidP="00D06EB0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b w:val="0"/>
          <w:bCs/>
          <w:lang w:val="es-MX"/>
        </w:rPr>
        <w:t>Notifica al usurario sobre actualizaciones del caso.</w:t>
      </w:r>
    </w:p>
    <w:p w14:paraId="1D3658E4" w14:textId="77777777" w:rsidR="006E5443" w:rsidRPr="006E5443" w:rsidRDefault="006E5443" w:rsidP="006E5443">
      <w:pPr>
        <w:rPr>
          <w:lang w:val="es-MX"/>
        </w:rPr>
      </w:pPr>
    </w:p>
    <w:p w14:paraId="65E9FFC0" w14:textId="341BAE12" w:rsidR="006E5443" w:rsidRDefault="006E5443">
      <w:pPr>
        <w:pStyle w:val="Heading2"/>
        <w:rPr>
          <w:lang w:val="es-MX"/>
        </w:rPr>
      </w:pPr>
      <w:r w:rsidRPr="006E5443">
        <w:rPr>
          <w:lang w:val="es-MX"/>
        </w:rPr>
        <w:t>Clases de usuarios y características</w:t>
      </w:r>
    </w:p>
    <w:p w14:paraId="5D6B7A63" w14:textId="0A645F54" w:rsidR="006E5443" w:rsidRPr="006E5443" w:rsidRDefault="006E5443" w:rsidP="006E544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b w:val="0"/>
          <w:bCs/>
          <w:lang w:val="es-MX"/>
        </w:rPr>
        <w:t xml:space="preserve">Usuario externo: </w:t>
      </w:r>
    </w:p>
    <w:p w14:paraId="47A9DA1B" w14:textId="683D064D" w:rsidR="006E5443" w:rsidRPr="006E5443" w:rsidRDefault="006E5443" w:rsidP="006E5443">
      <w:pPr>
        <w:pStyle w:val="ListParagraph"/>
        <w:numPr>
          <w:ilvl w:val="1"/>
          <w:numId w:val="3"/>
        </w:numPr>
        <w:rPr>
          <w:lang w:val="es-MX"/>
        </w:rPr>
      </w:pPr>
      <w:r>
        <w:rPr>
          <w:b w:val="0"/>
          <w:bCs/>
          <w:lang w:val="es-MX"/>
        </w:rPr>
        <w:t>Acceso a información de la organización</w:t>
      </w:r>
      <w:r w:rsidR="004B6C35">
        <w:rPr>
          <w:b w:val="0"/>
          <w:bCs/>
          <w:lang w:val="es-MX"/>
        </w:rPr>
        <w:t>.</w:t>
      </w:r>
    </w:p>
    <w:p w14:paraId="3124DABE" w14:textId="64A3142E" w:rsidR="006E5443" w:rsidRPr="006E5443" w:rsidRDefault="006E5443" w:rsidP="006E5443">
      <w:pPr>
        <w:pStyle w:val="ListParagraph"/>
        <w:numPr>
          <w:ilvl w:val="1"/>
          <w:numId w:val="3"/>
        </w:numPr>
        <w:rPr>
          <w:lang w:val="es-MX"/>
        </w:rPr>
      </w:pPr>
      <w:r>
        <w:rPr>
          <w:b w:val="0"/>
          <w:bCs/>
          <w:lang w:val="es-MX"/>
        </w:rPr>
        <w:t>Acceso a procedimientos.</w:t>
      </w:r>
    </w:p>
    <w:p w14:paraId="5F4A1B33" w14:textId="1C00D45F" w:rsidR="006E5443" w:rsidRPr="006E5443" w:rsidRDefault="006E5443" w:rsidP="006E544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b w:val="0"/>
          <w:bCs/>
          <w:lang w:val="es-MX"/>
        </w:rPr>
        <w:t>Usuario interno:</w:t>
      </w:r>
    </w:p>
    <w:p w14:paraId="66DFF688" w14:textId="2FFE4FC6" w:rsidR="006E5443" w:rsidRPr="007E7F42" w:rsidRDefault="007E7F42" w:rsidP="006E5443">
      <w:pPr>
        <w:pStyle w:val="ListParagraph"/>
        <w:numPr>
          <w:ilvl w:val="1"/>
          <w:numId w:val="3"/>
        </w:numPr>
        <w:rPr>
          <w:lang w:val="es-MX"/>
        </w:rPr>
      </w:pPr>
      <w:r>
        <w:rPr>
          <w:b w:val="0"/>
          <w:bCs/>
          <w:lang w:val="es-MX"/>
        </w:rPr>
        <w:t>Permisos de usuario externo.</w:t>
      </w:r>
    </w:p>
    <w:p w14:paraId="3EF2AE18" w14:textId="57EDC39B" w:rsidR="007E7F42" w:rsidRPr="007E7F42" w:rsidRDefault="007E7F42" w:rsidP="006E5443">
      <w:pPr>
        <w:pStyle w:val="ListParagraph"/>
        <w:numPr>
          <w:ilvl w:val="1"/>
          <w:numId w:val="3"/>
        </w:numPr>
        <w:rPr>
          <w:lang w:val="es-MX"/>
        </w:rPr>
      </w:pPr>
      <w:r>
        <w:rPr>
          <w:b w:val="0"/>
          <w:bCs/>
          <w:lang w:val="es-MX"/>
        </w:rPr>
        <w:lastRenderedPageBreak/>
        <w:t>Acceso a precios.</w:t>
      </w:r>
    </w:p>
    <w:p w14:paraId="656B58B4" w14:textId="6FDBB1AB" w:rsidR="007E7F42" w:rsidRPr="007E7F42" w:rsidRDefault="007E7F42" w:rsidP="006E5443">
      <w:pPr>
        <w:pStyle w:val="ListParagraph"/>
        <w:numPr>
          <w:ilvl w:val="1"/>
          <w:numId w:val="3"/>
        </w:numPr>
        <w:rPr>
          <w:lang w:val="es-MX"/>
        </w:rPr>
      </w:pPr>
      <w:r>
        <w:rPr>
          <w:b w:val="0"/>
          <w:bCs/>
          <w:lang w:val="es-MX"/>
        </w:rPr>
        <w:t>Acceso a historial</w:t>
      </w:r>
      <w:r w:rsidR="004B6C35">
        <w:rPr>
          <w:b w:val="0"/>
          <w:bCs/>
          <w:lang w:val="es-MX"/>
        </w:rPr>
        <w:t>.</w:t>
      </w:r>
    </w:p>
    <w:p w14:paraId="72EE52DA" w14:textId="1F0C3D77" w:rsidR="007E7F42" w:rsidRPr="007E7F42" w:rsidRDefault="007E7F42" w:rsidP="007E7F42">
      <w:pPr>
        <w:pStyle w:val="ListParagraph"/>
        <w:numPr>
          <w:ilvl w:val="1"/>
          <w:numId w:val="3"/>
        </w:numPr>
        <w:rPr>
          <w:lang w:val="es-MX"/>
        </w:rPr>
      </w:pPr>
      <w:r>
        <w:rPr>
          <w:b w:val="0"/>
          <w:bCs/>
          <w:lang w:val="es-MX"/>
        </w:rPr>
        <w:t>Acceso a contactos</w:t>
      </w:r>
      <w:r w:rsidR="004B6C35">
        <w:rPr>
          <w:b w:val="0"/>
          <w:bCs/>
          <w:lang w:val="es-MX"/>
        </w:rPr>
        <w:t xml:space="preserve"> de la organización</w:t>
      </w:r>
      <w:r>
        <w:rPr>
          <w:b w:val="0"/>
          <w:bCs/>
          <w:lang w:val="es-MX"/>
        </w:rPr>
        <w:t>.</w:t>
      </w:r>
    </w:p>
    <w:p w14:paraId="188DBE33" w14:textId="1AACA642" w:rsidR="007E7F42" w:rsidRPr="007E7F42" w:rsidRDefault="007E7F42" w:rsidP="007E7F42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b w:val="0"/>
          <w:bCs/>
          <w:lang w:val="es-MX"/>
        </w:rPr>
        <w:t>Administrador:</w:t>
      </w:r>
    </w:p>
    <w:p w14:paraId="6C72E4C7" w14:textId="7B2644E5" w:rsidR="007E7F42" w:rsidRPr="007E7F42" w:rsidRDefault="007E7F42" w:rsidP="007E7F42">
      <w:pPr>
        <w:pStyle w:val="ListParagraph"/>
        <w:numPr>
          <w:ilvl w:val="1"/>
          <w:numId w:val="3"/>
        </w:numPr>
        <w:rPr>
          <w:lang w:val="es-MX"/>
        </w:rPr>
      </w:pPr>
      <w:r>
        <w:rPr>
          <w:b w:val="0"/>
          <w:bCs/>
          <w:lang w:val="es-MX"/>
        </w:rPr>
        <w:t>Permisos de usuario externo.</w:t>
      </w:r>
    </w:p>
    <w:p w14:paraId="30602666" w14:textId="12B19A50" w:rsidR="00934540" w:rsidRPr="00934540" w:rsidRDefault="004B6C35" w:rsidP="00934540">
      <w:pPr>
        <w:pStyle w:val="ListParagraph"/>
        <w:numPr>
          <w:ilvl w:val="1"/>
          <w:numId w:val="3"/>
        </w:numPr>
        <w:rPr>
          <w:lang w:val="es-MX"/>
        </w:rPr>
      </w:pPr>
      <w:r>
        <w:rPr>
          <w:b w:val="0"/>
          <w:bCs/>
          <w:lang w:val="es-MX"/>
        </w:rPr>
        <w:t xml:space="preserve">Acceso a </w:t>
      </w:r>
      <w:r w:rsidR="00934540">
        <w:rPr>
          <w:b w:val="0"/>
          <w:bCs/>
          <w:lang w:val="es-MX"/>
        </w:rPr>
        <w:t xml:space="preserve">base de datos de </w:t>
      </w:r>
      <w:r>
        <w:rPr>
          <w:b w:val="0"/>
          <w:bCs/>
          <w:lang w:val="es-MX"/>
        </w:rPr>
        <w:t>usuarios internos.</w:t>
      </w:r>
    </w:p>
    <w:p w14:paraId="3CD23B62" w14:textId="4279A90F" w:rsidR="004B6C35" w:rsidRPr="00934540" w:rsidRDefault="004B6C35" w:rsidP="007E7F42">
      <w:pPr>
        <w:pStyle w:val="ListParagraph"/>
        <w:numPr>
          <w:ilvl w:val="1"/>
          <w:numId w:val="3"/>
        </w:numPr>
        <w:rPr>
          <w:lang w:val="es-MX"/>
        </w:rPr>
      </w:pPr>
      <w:r>
        <w:rPr>
          <w:b w:val="0"/>
          <w:bCs/>
          <w:lang w:val="es-MX"/>
        </w:rPr>
        <w:t>Acceso a edición</w:t>
      </w:r>
      <w:r w:rsidR="008468A3">
        <w:rPr>
          <w:b w:val="0"/>
          <w:bCs/>
          <w:lang w:val="es-MX"/>
        </w:rPr>
        <w:t xml:space="preserve"> de contactos y precios.</w:t>
      </w:r>
    </w:p>
    <w:p w14:paraId="50576E8D" w14:textId="228C8441" w:rsidR="00934540" w:rsidRPr="00934540" w:rsidRDefault="00934540" w:rsidP="007E7F42">
      <w:pPr>
        <w:pStyle w:val="ListParagraph"/>
        <w:numPr>
          <w:ilvl w:val="1"/>
          <w:numId w:val="3"/>
        </w:numPr>
        <w:rPr>
          <w:lang w:val="es-MX"/>
        </w:rPr>
      </w:pPr>
      <w:r>
        <w:rPr>
          <w:b w:val="0"/>
          <w:bCs/>
          <w:lang w:val="es-MX"/>
        </w:rPr>
        <w:t>Notificaciones personalizadas para usuarios.</w:t>
      </w:r>
    </w:p>
    <w:p w14:paraId="03BA647E" w14:textId="77777777" w:rsidR="00934540" w:rsidRPr="00934540" w:rsidRDefault="00934540" w:rsidP="00934540">
      <w:pPr>
        <w:rPr>
          <w:lang w:val="es-MX"/>
        </w:rPr>
      </w:pPr>
    </w:p>
    <w:p w14:paraId="073F5D39" w14:textId="40CCFB22" w:rsidR="00934540" w:rsidRDefault="00934540">
      <w:pPr>
        <w:pStyle w:val="Heading2"/>
        <w:rPr>
          <w:lang w:val="es-MX"/>
        </w:rPr>
      </w:pPr>
      <w:r w:rsidRPr="00E86D2B">
        <w:rPr>
          <w:lang w:val="es-MX"/>
        </w:rPr>
        <w:t>Ambiente de operación</w:t>
      </w:r>
    </w:p>
    <w:p w14:paraId="12CB23D1" w14:textId="4DFDE176" w:rsidR="00E86D2B" w:rsidRDefault="00E86D2B" w:rsidP="00E86D2B">
      <w:pPr>
        <w:rPr>
          <w:b w:val="0"/>
          <w:bCs/>
          <w:lang w:val="es-MX"/>
        </w:rPr>
      </w:pPr>
      <w:r>
        <w:rPr>
          <w:b w:val="0"/>
          <w:bCs/>
          <w:lang w:val="es-MX"/>
        </w:rPr>
        <w:t>El sistema es desplegado como un sitio web, al cual, es posible acceder mediante una computadora de escritorio, portátil o teléfono inteligente.</w:t>
      </w:r>
    </w:p>
    <w:p w14:paraId="538B636A" w14:textId="48EE203E" w:rsidR="00E86D2B" w:rsidRDefault="00E86D2B" w:rsidP="00E86D2B">
      <w:pPr>
        <w:rPr>
          <w:b w:val="0"/>
          <w:bCs/>
          <w:lang w:val="es-MX"/>
        </w:rPr>
      </w:pPr>
    </w:p>
    <w:p w14:paraId="7257D226" w14:textId="713ED3D2" w:rsidR="00E86D2B" w:rsidRDefault="00E86D2B" w:rsidP="00E86D2B">
      <w:pPr>
        <w:rPr>
          <w:b w:val="0"/>
          <w:bCs/>
          <w:lang w:val="es-MX"/>
        </w:rPr>
      </w:pPr>
      <w:r>
        <w:rPr>
          <w:b w:val="0"/>
          <w:bCs/>
          <w:lang w:val="es-MX"/>
        </w:rPr>
        <w:t>Navegadores</w:t>
      </w:r>
      <w:r w:rsidR="004F21AF">
        <w:rPr>
          <w:b w:val="0"/>
          <w:bCs/>
          <w:lang w:val="es-MX"/>
        </w:rPr>
        <w:t xml:space="preserve"> considerados</w:t>
      </w:r>
      <w:r>
        <w:rPr>
          <w:b w:val="0"/>
          <w:bCs/>
          <w:lang w:val="es-MX"/>
        </w:rPr>
        <w:t>:</w:t>
      </w:r>
    </w:p>
    <w:p w14:paraId="06164DFA" w14:textId="72E91B47" w:rsidR="00E86D2B" w:rsidRDefault="00E86D2B" w:rsidP="00E86D2B">
      <w:pPr>
        <w:pStyle w:val="ListParagraph"/>
        <w:numPr>
          <w:ilvl w:val="0"/>
          <w:numId w:val="4"/>
        </w:numPr>
        <w:rPr>
          <w:b w:val="0"/>
          <w:bCs/>
          <w:lang w:val="es-MX"/>
        </w:rPr>
      </w:pPr>
      <w:r>
        <w:rPr>
          <w:b w:val="0"/>
          <w:bCs/>
          <w:lang w:val="es-MX"/>
        </w:rPr>
        <w:t>Chrome</w:t>
      </w:r>
    </w:p>
    <w:p w14:paraId="73C8594B" w14:textId="41C3DF9B" w:rsidR="00E86D2B" w:rsidRDefault="00E86D2B" w:rsidP="00E86D2B">
      <w:pPr>
        <w:pStyle w:val="ListParagraph"/>
        <w:numPr>
          <w:ilvl w:val="0"/>
          <w:numId w:val="4"/>
        </w:numPr>
        <w:rPr>
          <w:b w:val="0"/>
          <w:bCs/>
          <w:lang w:val="es-MX"/>
        </w:rPr>
      </w:pPr>
      <w:r>
        <w:rPr>
          <w:b w:val="0"/>
          <w:bCs/>
          <w:lang w:val="es-MX"/>
        </w:rPr>
        <w:t>Safari</w:t>
      </w:r>
    </w:p>
    <w:p w14:paraId="12661A4C" w14:textId="0FC0AF26" w:rsidR="00E86D2B" w:rsidRDefault="00E86D2B" w:rsidP="00E86D2B">
      <w:pPr>
        <w:pStyle w:val="ListParagraph"/>
        <w:numPr>
          <w:ilvl w:val="0"/>
          <w:numId w:val="4"/>
        </w:numPr>
        <w:rPr>
          <w:b w:val="0"/>
          <w:bCs/>
          <w:lang w:val="es-MX"/>
        </w:rPr>
      </w:pPr>
      <w:r>
        <w:rPr>
          <w:b w:val="0"/>
          <w:bCs/>
          <w:lang w:val="es-MX"/>
        </w:rPr>
        <w:t>Edge</w:t>
      </w:r>
    </w:p>
    <w:p w14:paraId="6E0C01A5" w14:textId="443F4699" w:rsidR="00E86D2B" w:rsidRDefault="00E86D2B" w:rsidP="00E86D2B">
      <w:pPr>
        <w:rPr>
          <w:b w:val="0"/>
          <w:bCs/>
          <w:lang w:val="es-MX"/>
        </w:rPr>
      </w:pPr>
      <w:r>
        <w:rPr>
          <w:b w:val="0"/>
          <w:bCs/>
          <w:lang w:val="es-MX"/>
        </w:rPr>
        <w:t xml:space="preserve">Sistemas operativos de </w:t>
      </w:r>
      <w:r w:rsidR="007B44CE">
        <w:rPr>
          <w:b w:val="0"/>
          <w:bCs/>
          <w:lang w:val="es-MX"/>
        </w:rPr>
        <w:t>smartphones</w:t>
      </w:r>
      <w:r>
        <w:rPr>
          <w:b w:val="0"/>
          <w:bCs/>
          <w:lang w:val="es-MX"/>
        </w:rPr>
        <w:t>:</w:t>
      </w:r>
    </w:p>
    <w:p w14:paraId="3F3E016B" w14:textId="0DB5F79F" w:rsidR="00E86D2B" w:rsidRDefault="004F21AF" w:rsidP="004F21AF">
      <w:pPr>
        <w:pStyle w:val="ListParagraph"/>
        <w:numPr>
          <w:ilvl w:val="0"/>
          <w:numId w:val="5"/>
        </w:numPr>
        <w:rPr>
          <w:b w:val="0"/>
          <w:bCs/>
          <w:lang w:val="es-MX"/>
        </w:rPr>
      </w:pPr>
      <w:r>
        <w:rPr>
          <w:b w:val="0"/>
          <w:bCs/>
          <w:lang w:val="es-MX"/>
        </w:rPr>
        <w:t>Android</w:t>
      </w:r>
    </w:p>
    <w:p w14:paraId="49B11EDF" w14:textId="5BDD8171" w:rsidR="004F21AF" w:rsidRPr="003E207C" w:rsidRDefault="004F21AF" w:rsidP="00A11185">
      <w:pPr>
        <w:pStyle w:val="ListParagraph"/>
        <w:numPr>
          <w:ilvl w:val="0"/>
          <w:numId w:val="5"/>
        </w:numPr>
        <w:rPr>
          <w:b w:val="0"/>
          <w:bCs/>
          <w:lang w:val="es-MX"/>
        </w:rPr>
      </w:pPr>
      <w:r w:rsidRPr="003E207C">
        <w:rPr>
          <w:b w:val="0"/>
          <w:bCs/>
          <w:lang w:val="es-MX"/>
        </w:rPr>
        <w:t>iOS</w:t>
      </w:r>
    </w:p>
    <w:p w14:paraId="200828A9" w14:textId="77777777" w:rsidR="004F21AF" w:rsidRPr="004F21AF" w:rsidRDefault="004F21AF" w:rsidP="004F21AF">
      <w:pPr>
        <w:rPr>
          <w:b w:val="0"/>
          <w:bCs/>
          <w:lang w:val="es-MX"/>
        </w:rPr>
      </w:pPr>
    </w:p>
    <w:p w14:paraId="4C09BA49" w14:textId="7CB16DB3" w:rsidR="003E207C" w:rsidRDefault="003E207C">
      <w:pPr>
        <w:pStyle w:val="Heading2"/>
        <w:rPr>
          <w:lang w:val="es-MX"/>
        </w:rPr>
      </w:pPr>
      <w:r w:rsidRPr="003E207C">
        <w:rPr>
          <w:lang w:val="es-MX"/>
        </w:rPr>
        <w:t>Diseño y restricciones de implementación</w:t>
      </w:r>
    </w:p>
    <w:p w14:paraId="503E760E" w14:textId="4A20819A" w:rsidR="00AC1BFD" w:rsidRDefault="00AC1BFD" w:rsidP="003E207C">
      <w:pPr>
        <w:pStyle w:val="ListParagraph"/>
        <w:numPr>
          <w:ilvl w:val="0"/>
          <w:numId w:val="6"/>
        </w:numPr>
        <w:rPr>
          <w:b w:val="0"/>
          <w:bCs/>
          <w:lang w:val="es-MX"/>
        </w:rPr>
      </w:pPr>
      <w:r>
        <w:rPr>
          <w:b w:val="0"/>
          <w:bCs/>
          <w:lang w:val="es-MX"/>
        </w:rPr>
        <w:t>Regulaciones de privacidad, uso y resguardo de datos</w:t>
      </w:r>
    </w:p>
    <w:p w14:paraId="709673D0" w14:textId="30C30552" w:rsidR="00AC1BFD" w:rsidRDefault="00AC1BFD" w:rsidP="003E207C">
      <w:pPr>
        <w:pStyle w:val="ListParagraph"/>
        <w:numPr>
          <w:ilvl w:val="0"/>
          <w:numId w:val="6"/>
        </w:numPr>
        <w:rPr>
          <w:b w:val="0"/>
          <w:bCs/>
          <w:lang w:val="es-MX"/>
        </w:rPr>
      </w:pPr>
      <w:r>
        <w:rPr>
          <w:b w:val="0"/>
          <w:bCs/>
          <w:lang w:val="es-MX"/>
        </w:rPr>
        <w:t xml:space="preserve">Algoritmo con complejidad de tiempo de al menos </w:t>
      </w:r>
      <w:r w:rsidR="00133CBF">
        <w:rPr>
          <w:b w:val="0"/>
          <w:bCs/>
          <w:lang w:val="es-MX"/>
        </w:rPr>
        <w:t>O (</w:t>
      </w:r>
      <w:r>
        <w:rPr>
          <w:b w:val="0"/>
          <w:bCs/>
          <w:lang w:val="es-MX"/>
        </w:rPr>
        <w:t>log n)</w:t>
      </w:r>
    </w:p>
    <w:p w14:paraId="42C73624" w14:textId="48C6EB6E" w:rsidR="00AC1BFD" w:rsidRDefault="00AC1BFD" w:rsidP="00AC1BFD">
      <w:pPr>
        <w:pStyle w:val="ListParagraph"/>
        <w:numPr>
          <w:ilvl w:val="0"/>
          <w:numId w:val="6"/>
        </w:numPr>
        <w:rPr>
          <w:b w:val="0"/>
          <w:bCs/>
          <w:lang w:val="es-MX"/>
        </w:rPr>
      </w:pPr>
      <w:r>
        <w:rPr>
          <w:b w:val="0"/>
          <w:bCs/>
          <w:lang w:val="es-MX"/>
        </w:rPr>
        <w:t xml:space="preserve">Algoritmo con complejidad de </w:t>
      </w:r>
      <w:r>
        <w:rPr>
          <w:b w:val="0"/>
          <w:bCs/>
          <w:lang w:val="es-MX"/>
        </w:rPr>
        <w:t>espacio</w:t>
      </w:r>
      <w:r>
        <w:rPr>
          <w:b w:val="0"/>
          <w:bCs/>
          <w:lang w:val="es-MX"/>
        </w:rPr>
        <w:t xml:space="preserve"> de al menos O</w:t>
      </w:r>
      <w:r w:rsidR="00133CBF">
        <w:rPr>
          <w:b w:val="0"/>
          <w:bCs/>
          <w:lang w:val="es-MX"/>
        </w:rPr>
        <w:t xml:space="preserve"> </w:t>
      </w:r>
      <w:r w:rsidR="00042951">
        <w:rPr>
          <w:b w:val="0"/>
          <w:bCs/>
          <w:lang w:val="es-MX"/>
        </w:rPr>
        <w:t>Use a</w:t>
      </w:r>
      <w:r>
        <w:rPr>
          <w:b w:val="0"/>
          <w:bCs/>
          <w:lang w:val="es-MX"/>
        </w:rPr>
        <w:t>(n)</w:t>
      </w:r>
    </w:p>
    <w:p w14:paraId="18F44F8B" w14:textId="10320B70" w:rsidR="00354401" w:rsidRPr="00AC1BFD" w:rsidRDefault="00354401" w:rsidP="00AC1BFD">
      <w:pPr>
        <w:pStyle w:val="ListParagraph"/>
        <w:numPr>
          <w:ilvl w:val="0"/>
          <w:numId w:val="6"/>
        </w:numPr>
        <w:rPr>
          <w:b w:val="0"/>
          <w:bCs/>
          <w:lang w:val="es-MX"/>
        </w:rPr>
      </w:pPr>
      <w:r>
        <w:rPr>
          <w:b w:val="0"/>
          <w:bCs/>
          <w:lang w:val="es-MX"/>
        </w:rPr>
        <w:t>HTML, CSS, MySQL</w:t>
      </w:r>
    </w:p>
    <w:p w14:paraId="3DCA6E67" w14:textId="657B35AE" w:rsidR="003E207C" w:rsidRDefault="00AC1BFD" w:rsidP="003E207C">
      <w:pPr>
        <w:pStyle w:val="ListParagraph"/>
        <w:numPr>
          <w:ilvl w:val="0"/>
          <w:numId w:val="6"/>
        </w:numPr>
        <w:rPr>
          <w:b w:val="0"/>
          <w:bCs/>
          <w:lang w:val="es-MX"/>
        </w:rPr>
      </w:pPr>
      <w:r w:rsidRPr="00AC1BFD">
        <w:rPr>
          <w:b w:val="0"/>
          <w:bCs/>
          <w:lang w:val="es-MX"/>
        </w:rPr>
        <w:t>Base de datos</w:t>
      </w:r>
    </w:p>
    <w:p w14:paraId="7EA39E52" w14:textId="092D9DCC" w:rsidR="00AC1BFD" w:rsidRDefault="00354401" w:rsidP="003E207C">
      <w:pPr>
        <w:pStyle w:val="ListParagraph"/>
        <w:numPr>
          <w:ilvl w:val="0"/>
          <w:numId w:val="6"/>
        </w:numPr>
        <w:rPr>
          <w:b w:val="0"/>
          <w:bCs/>
          <w:lang w:val="es-MX"/>
        </w:rPr>
      </w:pPr>
      <w:r>
        <w:rPr>
          <w:b w:val="0"/>
          <w:bCs/>
          <w:lang w:val="es-MX"/>
        </w:rPr>
        <w:t>Cifrado end to end</w:t>
      </w:r>
    </w:p>
    <w:p w14:paraId="360B3F60" w14:textId="1C0C4A94" w:rsidR="00354401" w:rsidRDefault="00987072" w:rsidP="003E207C">
      <w:pPr>
        <w:pStyle w:val="ListParagraph"/>
        <w:numPr>
          <w:ilvl w:val="0"/>
          <w:numId w:val="6"/>
        </w:numPr>
        <w:rPr>
          <w:b w:val="0"/>
          <w:bCs/>
          <w:lang w:val="es-MX"/>
        </w:rPr>
      </w:pPr>
      <w:r>
        <w:rPr>
          <w:b w:val="0"/>
          <w:bCs/>
          <w:lang w:val="es-MX"/>
        </w:rPr>
        <w:t>IEEE estándar</w:t>
      </w:r>
    </w:p>
    <w:p w14:paraId="472B3345" w14:textId="77777777" w:rsidR="00354401" w:rsidRPr="00354401" w:rsidRDefault="00354401" w:rsidP="00354401">
      <w:pPr>
        <w:rPr>
          <w:b w:val="0"/>
          <w:bCs/>
          <w:lang w:val="es-MX"/>
        </w:rPr>
      </w:pPr>
    </w:p>
    <w:p w14:paraId="1AADC075" w14:textId="36667544" w:rsidR="00354401" w:rsidRDefault="00354401">
      <w:pPr>
        <w:pStyle w:val="Heading2"/>
        <w:rPr>
          <w:lang w:val="es-MX"/>
        </w:rPr>
      </w:pPr>
      <w:r w:rsidRPr="00354401">
        <w:rPr>
          <w:lang w:val="es-MX"/>
        </w:rPr>
        <w:lastRenderedPageBreak/>
        <w:t>Documentación de usuario</w:t>
      </w:r>
    </w:p>
    <w:p w14:paraId="13AD94FC" w14:textId="4E39F38A" w:rsidR="00354401" w:rsidRPr="00354401" w:rsidRDefault="00354401" w:rsidP="00354401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b w:val="0"/>
          <w:bCs/>
          <w:lang w:val="es-MX"/>
        </w:rPr>
        <w:t>Ayuda online</w:t>
      </w:r>
    </w:p>
    <w:p w14:paraId="2040DAD0" w14:textId="734AF07B" w:rsidR="00354401" w:rsidRPr="00354401" w:rsidRDefault="00354401" w:rsidP="00354401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b w:val="0"/>
          <w:bCs/>
          <w:lang w:val="es-MX"/>
        </w:rPr>
        <w:t>Manual de usuario</w:t>
      </w:r>
    </w:p>
    <w:p w14:paraId="1CF88902" w14:textId="13DC0356" w:rsidR="00354401" w:rsidRPr="00354401" w:rsidRDefault="00354401" w:rsidP="00354401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b w:val="0"/>
          <w:bCs/>
          <w:lang w:val="es-MX"/>
        </w:rPr>
        <w:t>Video tutoriales</w:t>
      </w:r>
    </w:p>
    <w:p w14:paraId="7A78C5EB" w14:textId="77777777" w:rsidR="00354401" w:rsidRPr="00354401" w:rsidRDefault="00354401" w:rsidP="00354401">
      <w:pPr>
        <w:rPr>
          <w:lang w:val="es-MX"/>
        </w:rPr>
      </w:pPr>
    </w:p>
    <w:p w14:paraId="444D07CA" w14:textId="755CA917" w:rsidR="00354401" w:rsidRDefault="00354401">
      <w:pPr>
        <w:pStyle w:val="Heading2"/>
        <w:rPr>
          <w:lang w:val="es-MX"/>
        </w:rPr>
      </w:pPr>
      <w:r w:rsidRPr="00354401">
        <w:rPr>
          <w:lang w:val="es-MX"/>
        </w:rPr>
        <w:t>Suposiciones y dependencias</w:t>
      </w:r>
    </w:p>
    <w:p w14:paraId="7ECFD049" w14:textId="0CE0C698" w:rsidR="00354401" w:rsidRPr="00354401" w:rsidRDefault="00354401" w:rsidP="00354401">
      <w:pPr>
        <w:rPr>
          <w:lang w:val="es-MX"/>
        </w:rPr>
      </w:pPr>
    </w:p>
    <w:p w14:paraId="7095BB60" w14:textId="3B424D95" w:rsidR="00354401" w:rsidRPr="00354401" w:rsidRDefault="00354401">
      <w:pPr>
        <w:pStyle w:val="Heading1"/>
        <w:rPr>
          <w:lang w:val="es-MX"/>
        </w:rPr>
      </w:pPr>
      <w:r>
        <w:rPr>
          <w:lang w:val="es-MX"/>
        </w:rPr>
        <w:t>Características del sistema</w:t>
      </w:r>
    </w:p>
    <w:p w14:paraId="79A722C5" w14:textId="1A7488A0" w:rsidR="00354401" w:rsidRDefault="001F3FE7" w:rsidP="00354401">
      <w:pPr>
        <w:pStyle w:val="Heading2"/>
        <w:rPr>
          <w:lang w:val="es-MX"/>
        </w:rPr>
      </w:pPr>
      <w:r>
        <w:rPr>
          <w:lang w:val="es-MX"/>
        </w:rPr>
        <w:t>Requerimientos funcionales</w:t>
      </w:r>
    </w:p>
    <w:p w14:paraId="03AA3393" w14:textId="4FEF2ED7" w:rsidR="001F3FE7" w:rsidRDefault="001F3FE7" w:rsidP="001F3FE7">
      <w:pPr>
        <w:pStyle w:val="ListParagraph"/>
        <w:numPr>
          <w:ilvl w:val="0"/>
          <w:numId w:val="8"/>
        </w:numPr>
        <w:rPr>
          <w:b w:val="0"/>
          <w:bCs/>
          <w:lang w:val="es-MX"/>
        </w:rPr>
      </w:pPr>
      <w:r w:rsidRPr="001F3FE7">
        <w:rPr>
          <w:b w:val="0"/>
          <w:bCs/>
          <w:lang w:val="es-MX"/>
        </w:rPr>
        <w:t>Crear usuario</w:t>
      </w:r>
      <w:r>
        <w:rPr>
          <w:b w:val="0"/>
          <w:bCs/>
          <w:lang w:val="es-MX"/>
        </w:rPr>
        <w:t>: El cliente debe poder crear un perfil con sus datos de contacto.</w:t>
      </w:r>
    </w:p>
    <w:p w14:paraId="25E4D668" w14:textId="2F2F76C4" w:rsidR="001F3FE7" w:rsidRDefault="001F3FE7" w:rsidP="001F3FE7">
      <w:pPr>
        <w:pStyle w:val="ListParagraph"/>
        <w:numPr>
          <w:ilvl w:val="0"/>
          <w:numId w:val="8"/>
        </w:numPr>
        <w:rPr>
          <w:b w:val="0"/>
          <w:bCs/>
          <w:lang w:val="es-MX"/>
        </w:rPr>
      </w:pPr>
      <w:r>
        <w:rPr>
          <w:b w:val="0"/>
          <w:bCs/>
          <w:lang w:val="es-MX"/>
        </w:rPr>
        <w:t>Crear informe: Una vez creado el usuario, el cliente es capaz de abrir un nuevo caso con la información específica de este.</w:t>
      </w:r>
    </w:p>
    <w:p w14:paraId="4AEC0D27" w14:textId="780187DA" w:rsidR="001F3FE7" w:rsidRDefault="001F3FE7" w:rsidP="001F3FE7">
      <w:pPr>
        <w:pStyle w:val="ListParagraph"/>
        <w:numPr>
          <w:ilvl w:val="0"/>
          <w:numId w:val="8"/>
        </w:numPr>
        <w:rPr>
          <w:b w:val="0"/>
          <w:bCs/>
          <w:lang w:val="es-MX"/>
        </w:rPr>
      </w:pPr>
      <w:r>
        <w:rPr>
          <w:b w:val="0"/>
          <w:bCs/>
          <w:lang w:val="es-MX"/>
        </w:rPr>
        <w:t>Pagos: El usuario debe ser capaz de hacer el pago mediante varios medios</w:t>
      </w:r>
    </w:p>
    <w:p w14:paraId="373FFA64" w14:textId="07E7AD06" w:rsidR="001076A4" w:rsidRDefault="001F3FE7" w:rsidP="001076A4">
      <w:pPr>
        <w:pStyle w:val="ListParagraph"/>
        <w:numPr>
          <w:ilvl w:val="0"/>
          <w:numId w:val="8"/>
        </w:numPr>
        <w:rPr>
          <w:b w:val="0"/>
          <w:bCs/>
          <w:lang w:val="es-MX"/>
        </w:rPr>
      </w:pPr>
      <w:r>
        <w:rPr>
          <w:b w:val="0"/>
          <w:bCs/>
          <w:lang w:val="es-MX"/>
        </w:rPr>
        <w:t xml:space="preserve">Notificaciones: </w:t>
      </w:r>
      <w:r w:rsidR="001076A4">
        <w:rPr>
          <w:b w:val="0"/>
          <w:bCs/>
          <w:lang w:val="es-MX"/>
        </w:rPr>
        <w:t>Abogabot debe notificar actualizaciones sobre el proceso mediante la plataforma, e-mail y sms.</w:t>
      </w:r>
    </w:p>
    <w:p w14:paraId="5DE56504" w14:textId="77777777" w:rsidR="001076A4" w:rsidRPr="001076A4" w:rsidRDefault="001076A4" w:rsidP="001076A4">
      <w:pPr>
        <w:pStyle w:val="ListParagraph"/>
        <w:rPr>
          <w:b w:val="0"/>
          <w:bCs/>
          <w:lang w:val="es-MX"/>
        </w:rPr>
      </w:pPr>
    </w:p>
    <w:p w14:paraId="14EA8461" w14:textId="40EE6204" w:rsidR="001076A4" w:rsidRDefault="001076A4">
      <w:pPr>
        <w:pStyle w:val="Heading2"/>
        <w:rPr>
          <w:lang w:val="es-MX"/>
        </w:rPr>
      </w:pPr>
      <w:r w:rsidRPr="001076A4">
        <w:rPr>
          <w:lang w:val="es-MX"/>
        </w:rPr>
        <w:t>Requerimientos no funcionales</w:t>
      </w:r>
    </w:p>
    <w:p w14:paraId="14331CE1" w14:textId="7E65CB0B" w:rsidR="001076A4" w:rsidRPr="001076A4" w:rsidRDefault="001076A4" w:rsidP="001076A4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b w:val="0"/>
          <w:bCs/>
          <w:lang w:val="es-MX"/>
        </w:rPr>
        <w:t>Seguridad</w:t>
      </w:r>
    </w:p>
    <w:p w14:paraId="222B4F8C" w14:textId="7BE3A02E" w:rsidR="001076A4" w:rsidRDefault="00042951" w:rsidP="001076A4">
      <w:pPr>
        <w:pStyle w:val="ListParagraph"/>
        <w:numPr>
          <w:ilvl w:val="0"/>
          <w:numId w:val="9"/>
        </w:numPr>
        <w:rPr>
          <w:b w:val="0"/>
          <w:bCs/>
          <w:lang w:val="es-MX"/>
        </w:rPr>
      </w:pPr>
      <w:r w:rsidRPr="00042951">
        <w:rPr>
          <w:b w:val="0"/>
          <w:bCs/>
          <w:lang w:val="es-MX"/>
        </w:rPr>
        <w:t>Usabilidad</w:t>
      </w:r>
    </w:p>
    <w:p w14:paraId="6DC4CDFC" w14:textId="455E50BF" w:rsidR="00042951" w:rsidRDefault="00042951" w:rsidP="001076A4">
      <w:pPr>
        <w:pStyle w:val="ListParagraph"/>
        <w:numPr>
          <w:ilvl w:val="0"/>
          <w:numId w:val="9"/>
        </w:numPr>
        <w:rPr>
          <w:b w:val="0"/>
          <w:bCs/>
          <w:lang w:val="es-MX"/>
        </w:rPr>
      </w:pPr>
      <w:r>
        <w:rPr>
          <w:b w:val="0"/>
          <w:bCs/>
          <w:lang w:val="es-MX"/>
        </w:rPr>
        <w:t>Escalabilidad</w:t>
      </w:r>
    </w:p>
    <w:p w14:paraId="4E4C827B" w14:textId="602BAA57" w:rsidR="00042951" w:rsidRDefault="00042951" w:rsidP="001076A4">
      <w:pPr>
        <w:pStyle w:val="ListParagraph"/>
        <w:numPr>
          <w:ilvl w:val="0"/>
          <w:numId w:val="9"/>
        </w:numPr>
        <w:rPr>
          <w:b w:val="0"/>
          <w:bCs/>
          <w:lang w:val="es-MX"/>
        </w:rPr>
      </w:pPr>
      <w:r>
        <w:rPr>
          <w:b w:val="0"/>
          <w:bCs/>
          <w:lang w:val="es-MX"/>
        </w:rPr>
        <w:t>Tiempo de vida</w:t>
      </w:r>
    </w:p>
    <w:p w14:paraId="0632B482" w14:textId="029CC3E5" w:rsidR="00042951" w:rsidRDefault="00042951" w:rsidP="001076A4">
      <w:pPr>
        <w:pStyle w:val="ListParagraph"/>
        <w:numPr>
          <w:ilvl w:val="0"/>
          <w:numId w:val="9"/>
        </w:numPr>
        <w:rPr>
          <w:b w:val="0"/>
          <w:bCs/>
          <w:lang w:val="es-MX"/>
        </w:rPr>
      </w:pPr>
      <w:r>
        <w:rPr>
          <w:b w:val="0"/>
          <w:bCs/>
          <w:lang w:val="es-MX"/>
        </w:rPr>
        <w:t>Disponibilidad</w:t>
      </w:r>
    </w:p>
    <w:p w14:paraId="5313D748" w14:textId="13E5015C" w:rsidR="00042951" w:rsidRDefault="00042951" w:rsidP="001076A4">
      <w:pPr>
        <w:pStyle w:val="ListParagraph"/>
        <w:numPr>
          <w:ilvl w:val="0"/>
          <w:numId w:val="9"/>
        </w:numPr>
        <w:rPr>
          <w:b w:val="0"/>
          <w:bCs/>
          <w:lang w:val="es-MX"/>
        </w:rPr>
      </w:pPr>
      <w:r>
        <w:rPr>
          <w:b w:val="0"/>
          <w:bCs/>
          <w:lang w:val="es-MX"/>
        </w:rPr>
        <w:t>Simplicidad</w:t>
      </w:r>
    </w:p>
    <w:p w14:paraId="3836B9D8" w14:textId="6A133CCB" w:rsidR="00042951" w:rsidRDefault="00042951" w:rsidP="001076A4">
      <w:pPr>
        <w:pStyle w:val="ListParagraph"/>
        <w:numPr>
          <w:ilvl w:val="0"/>
          <w:numId w:val="9"/>
        </w:numPr>
        <w:rPr>
          <w:b w:val="0"/>
          <w:bCs/>
          <w:lang w:val="es-MX"/>
        </w:rPr>
      </w:pPr>
      <w:r>
        <w:rPr>
          <w:b w:val="0"/>
          <w:bCs/>
          <w:lang w:val="es-MX"/>
        </w:rPr>
        <w:t>Mantenible</w:t>
      </w:r>
    </w:p>
    <w:p w14:paraId="7F103745" w14:textId="262196C5" w:rsidR="00042951" w:rsidRDefault="00FA0911" w:rsidP="001076A4">
      <w:pPr>
        <w:pStyle w:val="ListParagraph"/>
        <w:numPr>
          <w:ilvl w:val="0"/>
          <w:numId w:val="9"/>
        </w:numPr>
        <w:rPr>
          <w:b w:val="0"/>
          <w:bCs/>
          <w:lang w:val="es-MX"/>
        </w:rPr>
      </w:pPr>
      <w:r>
        <w:rPr>
          <w:b w:val="0"/>
          <w:bCs/>
          <w:lang w:val="es-MX"/>
        </w:rPr>
        <w:t>Testeable</w:t>
      </w:r>
    </w:p>
    <w:p w14:paraId="71A1C74D" w14:textId="77777777" w:rsidR="00FA0911" w:rsidRPr="00FA0911" w:rsidRDefault="00FA0911" w:rsidP="00FA0911">
      <w:pPr>
        <w:rPr>
          <w:b w:val="0"/>
          <w:bCs/>
          <w:lang w:val="es-MX"/>
        </w:rPr>
      </w:pPr>
    </w:p>
    <w:p w14:paraId="6858D164" w14:textId="79A20B91" w:rsidR="00FA0911" w:rsidRDefault="00FA0911">
      <w:pPr>
        <w:pStyle w:val="Heading1"/>
      </w:pPr>
      <w:r w:rsidRPr="00FA0911">
        <w:rPr>
          <w:lang w:val="es-MX"/>
        </w:rPr>
        <w:lastRenderedPageBreak/>
        <w:t>Validación</w:t>
      </w:r>
    </w:p>
    <w:p w14:paraId="58A2C2DE" w14:textId="4E5F5B8A" w:rsidR="00FA0911" w:rsidRDefault="00FA0911" w:rsidP="00FA0911">
      <w:pPr>
        <w:pStyle w:val="Heading2"/>
        <w:rPr>
          <w:lang w:val="es-MX"/>
        </w:rPr>
      </w:pPr>
      <w:r w:rsidRPr="00FA0911">
        <w:rPr>
          <w:lang w:val="es-MX"/>
        </w:rPr>
        <w:t xml:space="preserve">Condiciones necesarias para que el </w:t>
      </w:r>
      <w:r>
        <w:rPr>
          <w:lang w:val="es-MX"/>
        </w:rPr>
        <w:t>sistema esté en operación.</w:t>
      </w:r>
    </w:p>
    <w:p w14:paraId="3B479360" w14:textId="2CCBC549" w:rsidR="00FA0911" w:rsidRPr="00FA0911" w:rsidRDefault="00FA0911" w:rsidP="00FA0911">
      <w:pPr>
        <w:pStyle w:val="ListParagraph"/>
        <w:numPr>
          <w:ilvl w:val="0"/>
          <w:numId w:val="11"/>
        </w:numPr>
        <w:rPr>
          <w:lang w:val="es-MX"/>
        </w:rPr>
      </w:pPr>
      <w:r>
        <w:rPr>
          <w:b w:val="0"/>
          <w:bCs/>
          <w:lang w:val="es-MX"/>
        </w:rPr>
        <w:t>Reseñas de requerimientos.</w:t>
      </w:r>
    </w:p>
    <w:p w14:paraId="1AA0345A" w14:textId="229E450D" w:rsidR="00FA0911" w:rsidRPr="00FA0911" w:rsidRDefault="00FA0911" w:rsidP="00FA0911">
      <w:pPr>
        <w:pStyle w:val="ListParagraph"/>
        <w:numPr>
          <w:ilvl w:val="0"/>
          <w:numId w:val="11"/>
        </w:numPr>
        <w:rPr>
          <w:lang w:val="es-MX"/>
        </w:rPr>
      </w:pPr>
      <w:r>
        <w:rPr>
          <w:b w:val="0"/>
          <w:bCs/>
          <w:lang w:val="es-MX"/>
        </w:rPr>
        <w:t>Técnicas de prototipado.</w:t>
      </w:r>
    </w:p>
    <w:p w14:paraId="1714AB9A" w14:textId="7BF5DFF9" w:rsidR="00FA0911" w:rsidRPr="00FA0911" w:rsidRDefault="00FA0911" w:rsidP="00FA0911">
      <w:pPr>
        <w:pStyle w:val="ListParagraph"/>
        <w:numPr>
          <w:ilvl w:val="0"/>
          <w:numId w:val="11"/>
        </w:numPr>
        <w:rPr>
          <w:lang w:val="es-MX"/>
        </w:rPr>
      </w:pPr>
      <w:r>
        <w:rPr>
          <w:b w:val="0"/>
          <w:bCs/>
          <w:lang w:val="es-MX"/>
        </w:rPr>
        <w:t>Generación de prueba por caso.</w:t>
      </w:r>
    </w:p>
    <w:sectPr w:rsidR="00FA0911" w:rsidRPr="00FA0911" w:rsidSect="00DF027C">
      <w:headerReference w:type="default" r:id="rId12"/>
      <w:footerReference w:type="default" r:id="rId13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2F4E3" w14:textId="77777777" w:rsidR="0040454C" w:rsidRDefault="0040454C">
      <w:r>
        <w:separator/>
      </w:r>
    </w:p>
    <w:p w14:paraId="09496AEE" w14:textId="77777777" w:rsidR="0040454C" w:rsidRDefault="0040454C"/>
  </w:endnote>
  <w:endnote w:type="continuationSeparator" w:id="0">
    <w:p w14:paraId="3E207B39" w14:textId="77777777" w:rsidR="0040454C" w:rsidRDefault="0040454C">
      <w:r>
        <w:continuationSeparator/>
      </w:r>
    </w:p>
    <w:p w14:paraId="7F241424" w14:textId="77777777" w:rsidR="0040454C" w:rsidRDefault="004045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BF0535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37AD1A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1EF22" w14:textId="77777777" w:rsidR="0040454C" w:rsidRDefault="0040454C">
      <w:r>
        <w:separator/>
      </w:r>
    </w:p>
    <w:p w14:paraId="3EAFC57E" w14:textId="77777777" w:rsidR="0040454C" w:rsidRDefault="0040454C"/>
  </w:footnote>
  <w:footnote w:type="continuationSeparator" w:id="0">
    <w:p w14:paraId="201434E9" w14:textId="77777777" w:rsidR="0040454C" w:rsidRDefault="0040454C">
      <w:r>
        <w:continuationSeparator/>
      </w:r>
    </w:p>
    <w:p w14:paraId="423E9E71" w14:textId="77777777" w:rsidR="0040454C" w:rsidRDefault="004045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547B6C23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A82BC38" w14:textId="77777777" w:rsidR="00D077E9" w:rsidRDefault="00D077E9">
          <w:pPr>
            <w:pStyle w:val="Header"/>
          </w:pPr>
        </w:p>
      </w:tc>
    </w:tr>
  </w:tbl>
  <w:p w14:paraId="1DF0529C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379"/>
    <w:multiLevelType w:val="hybridMultilevel"/>
    <w:tmpl w:val="E96A0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1826"/>
    <w:multiLevelType w:val="hybridMultilevel"/>
    <w:tmpl w:val="3E0010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07572"/>
    <w:multiLevelType w:val="hybridMultilevel"/>
    <w:tmpl w:val="E7B6B6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A30A9"/>
    <w:multiLevelType w:val="hybridMultilevel"/>
    <w:tmpl w:val="0FEAE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91D61"/>
    <w:multiLevelType w:val="hybridMultilevel"/>
    <w:tmpl w:val="B3B24D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8363D"/>
    <w:multiLevelType w:val="hybridMultilevel"/>
    <w:tmpl w:val="ED14B0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4623F"/>
    <w:multiLevelType w:val="hybridMultilevel"/>
    <w:tmpl w:val="A8BA59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D0F12"/>
    <w:multiLevelType w:val="hybridMultilevel"/>
    <w:tmpl w:val="D2E09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061E9"/>
    <w:multiLevelType w:val="hybridMultilevel"/>
    <w:tmpl w:val="EAE298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E5326"/>
    <w:multiLevelType w:val="hybridMultilevel"/>
    <w:tmpl w:val="484617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955B6"/>
    <w:multiLevelType w:val="hybridMultilevel"/>
    <w:tmpl w:val="DA20B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5E"/>
    <w:rsid w:val="0002482E"/>
    <w:rsid w:val="00042951"/>
    <w:rsid w:val="00050324"/>
    <w:rsid w:val="000A0150"/>
    <w:rsid w:val="000A4451"/>
    <w:rsid w:val="000B0C6C"/>
    <w:rsid w:val="000E63C9"/>
    <w:rsid w:val="001076A4"/>
    <w:rsid w:val="00130E9D"/>
    <w:rsid w:val="00133CBF"/>
    <w:rsid w:val="00150A6D"/>
    <w:rsid w:val="00160A59"/>
    <w:rsid w:val="00185B35"/>
    <w:rsid w:val="001F2BC8"/>
    <w:rsid w:val="001F3FE7"/>
    <w:rsid w:val="001F5F6B"/>
    <w:rsid w:val="002044FC"/>
    <w:rsid w:val="00243EBC"/>
    <w:rsid w:val="00246A35"/>
    <w:rsid w:val="00284348"/>
    <w:rsid w:val="002F51F5"/>
    <w:rsid w:val="00312137"/>
    <w:rsid w:val="00327F63"/>
    <w:rsid w:val="00330359"/>
    <w:rsid w:val="0033762F"/>
    <w:rsid w:val="00354401"/>
    <w:rsid w:val="00366C7E"/>
    <w:rsid w:val="00384EA3"/>
    <w:rsid w:val="003A39A1"/>
    <w:rsid w:val="003C2191"/>
    <w:rsid w:val="003D3863"/>
    <w:rsid w:val="003E207C"/>
    <w:rsid w:val="0040454C"/>
    <w:rsid w:val="004110DE"/>
    <w:rsid w:val="0044085A"/>
    <w:rsid w:val="00441848"/>
    <w:rsid w:val="004B21A5"/>
    <w:rsid w:val="004B6C35"/>
    <w:rsid w:val="004E32EC"/>
    <w:rsid w:val="004F21AF"/>
    <w:rsid w:val="005037F0"/>
    <w:rsid w:val="00516A86"/>
    <w:rsid w:val="0052672D"/>
    <w:rsid w:val="005275F6"/>
    <w:rsid w:val="00561B6D"/>
    <w:rsid w:val="00572102"/>
    <w:rsid w:val="00586BAC"/>
    <w:rsid w:val="005B23A5"/>
    <w:rsid w:val="005F1BB0"/>
    <w:rsid w:val="00627A11"/>
    <w:rsid w:val="00651E78"/>
    <w:rsid w:val="00656C4D"/>
    <w:rsid w:val="00694610"/>
    <w:rsid w:val="006E5443"/>
    <w:rsid w:val="006E5716"/>
    <w:rsid w:val="00706B89"/>
    <w:rsid w:val="007302B3"/>
    <w:rsid w:val="00730733"/>
    <w:rsid w:val="00730E3A"/>
    <w:rsid w:val="00736AAF"/>
    <w:rsid w:val="00765B2A"/>
    <w:rsid w:val="00783A34"/>
    <w:rsid w:val="007A523F"/>
    <w:rsid w:val="007B44CE"/>
    <w:rsid w:val="007C6B52"/>
    <w:rsid w:val="007D16C5"/>
    <w:rsid w:val="007E7F42"/>
    <w:rsid w:val="008468A3"/>
    <w:rsid w:val="00854DA5"/>
    <w:rsid w:val="00856B5E"/>
    <w:rsid w:val="00862FE4"/>
    <w:rsid w:val="0086389A"/>
    <w:rsid w:val="0087605E"/>
    <w:rsid w:val="008B1FEE"/>
    <w:rsid w:val="00903C32"/>
    <w:rsid w:val="00916B16"/>
    <w:rsid w:val="009173B9"/>
    <w:rsid w:val="0093335D"/>
    <w:rsid w:val="00934540"/>
    <w:rsid w:val="0093613E"/>
    <w:rsid w:val="00943026"/>
    <w:rsid w:val="00966B81"/>
    <w:rsid w:val="009852D5"/>
    <w:rsid w:val="00986AF7"/>
    <w:rsid w:val="00987072"/>
    <w:rsid w:val="009C7720"/>
    <w:rsid w:val="009F47D3"/>
    <w:rsid w:val="00A10DDC"/>
    <w:rsid w:val="00A23AFA"/>
    <w:rsid w:val="00A31B3E"/>
    <w:rsid w:val="00A35561"/>
    <w:rsid w:val="00A532F3"/>
    <w:rsid w:val="00A8489E"/>
    <w:rsid w:val="00AC1BFD"/>
    <w:rsid w:val="00AC29F3"/>
    <w:rsid w:val="00B231E5"/>
    <w:rsid w:val="00C02B87"/>
    <w:rsid w:val="00C4086D"/>
    <w:rsid w:val="00C95E61"/>
    <w:rsid w:val="00CA1896"/>
    <w:rsid w:val="00CB5B28"/>
    <w:rsid w:val="00CE165C"/>
    <w:rsid w:val="00CF5371"/>
    <w:rsid w:val="00D0323A"/>
    <w:rsid w:val="00D0559F"/>
    <w:rsid w:val="00D06EB0"/>
    <w:rsid w:val="00D077E9"/>
    <w:rsid w:val="00D25A0D"/>
    <w:rsid w:val="00D42CB7"/>
    <w:rsid w:val="00D5413D"/>
    <w:rsid w:val="00D570A9"/>
    <w:rsid w:val="00D70D02"/>
    <w:rsid w:val="00D770C7"/>
    <w:rsid w:val="00D86945"/>
    <w:rsid w:val="00D90290"/>
    <w:rsid w:val="00D94502"/>
    <w:rsid w:val="00DC6CD0"/>
    <w:rsid w:val="00DD152F"/>
    <w:rsid w:val="00DE213F"/>
    <w:rsid w:val="00DF027C"/>
    <w:rsid w:val="00E00A32"/>
    <w:rsid w:val="00E22ACD"/>
    <w:rsid w:val="00E620B0"/>
    <w:rsid w:val="00E81B40"/>
    <w:rsid w:val="00E86D2B"/>
    <w:rsid w:val="00E913EE"/>
    <w:rsid w:val="00EB16DD"/>
    <w:rsid w:val="00EF555B"/>
    <w:rsid w:val="00F027BB"/>
    <w:rsid w:val="00F11DCF"/>
    <w:rsid w:val="00F162EA"/>
    <w:rsid w:val="00F275A5"/>
    <w:rsid w:val="00F52D27"/>
    <w:rsid w:val="00F83527"/>
    <w:rsid w:val="00FA0911"/>
    <w:rsid w:val="00FB5869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C9E07"/>
  <w15:docId w15:val="{D5D5B4EB-52C9-47AB-953C-CEEAE5DE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F275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F63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F63"/>
    <w:rPr>
      <w:color w:val="605E5C"/>
      <w:shd w:val="clear" w:color="auto" w:fill="E1DFDD"/>
    </w:rPr>
  </w:style>
  <w:style w:type="table" w:styleId="LightList-Accent3">
    <w:name w:val="Light List Accent 3"/>
    <w:basedOn w:val="TableNormal"/>
    <w:uiPriority w:val="61"/>
    <w:rsid w:val="00561B6D"/>
    <w:pPr>
      <w:spacing w:after="0" w:line="240" w:lineRule="auto"/>
    </w:pPr>
    <w:rPr>
      <w:rFonts w:eastAsiaTheme="minorEastAsia"/>
      <w:sz w:val="22"/>
      <w:szCs w:val="22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AppData\Local\Microsoft\Office\16.0\DTS\en-US%7bF9B88F48-525B-4529-88BB-9470377850CF%7d\%7bF0506B83-9E7F-4947-AB03-B7091FEDFE08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043C81744C4E09A28905F394850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A7FC6-1FE7-44E1-9FB9-08054B5A7253}"/>
      </w:docPartPr>
      <w:docPartBody>
        <w:p w:rsidR="00D828F0" w:rsidRDefault="00B11F02">
          <w:pPr>
            <w:pStyle w:val="52043C81744C4E09A28905F394850C32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3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14C2E57390144594A3220E8959000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9B66B-E3A9-4EF1-9C21-1A4E9A7593E9}"/>
      </w:docPartPr>
      <w:docPartBody>
        <w:p w:rsidR="00D828F0" w:rsidRDefault="00B11F02">
          <w:pPr>
            <w:pStyle w:val="14C2E57390144594A3220E8959000269"/>
          </w:pPr>
          <w:r>
            <w:t>COMPANY NAME</w:t>
          </w:r>
        </w:p>
      </w:docPartBody>
    </w:docPart>
    <w:docPart>
      <w:docPartPr>
        <w:name w:val="6335320FC47B4E2CA3E20C25A70FA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1B2C4-B564-4DC0-A384-67CF77D9BDA1}"/>
      </w:docPartPr>
      <w:docPartBody>
        <w:p w:rsidR="00D828F0" w:rsidRDefault="00B11F02">
          <w:pPr>
            <w:pStyle w:val="6335320FC47B4E2CA3E20C25A70FA50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14"/>
    <w:rsid w:val="003D47F2"/>
    <w:rsid w:val="00A81214"/>
    <w:rsid w:val="00B11F02"/>
    <w:rsid w:val="00D8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52043C81744C4E09A28905F394850C32">
    <w:name w:val="52043C81744C4E09A28905F394850C32"/>
  </w:style>
  <w:style w:type="paragraph" w:customStyle="1" w:styleId="14C2E57390144594A3220E8959000269">
    <w:name w:val="14C2E57390144594A3220E8959000269"/>
  </w:style>
  <w:style w:type="paragraph" w:customStyle="1" w:styleId="6335320FC47B4E2CA3E20C25A70FA50A">
    <w:name w:val="6335320FC47B4E2CA3E20C25A70FA5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Luis Baez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FFD2B1-AEA0-43E0-91B6-8689C2319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{F0506B83-9E7F-4947-AB03-B7091FEDFE08}tf16392850_win32.dotx</Template>
  <TotalTime>9260</TotalTime>
  <Pages>6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Angel Baez Nieto</dc:creator>
  <cp:keywords/>
  <cp:lastModifiedBy>Luis Angel Baez Nieto</cp:lastModifiedBy>
  <cp:revision>3</cp:revision>
  <cp:lastPrinted>2006-08-01T17:47:00Z</cp:lastPrinted>
  <dcterms:created xsi:type="dcterms:W3CDTF">2022-03-03T17:36:00Z</dcterms:created>
  <dcterms:modified xsi:type="dcterms:W3CDTF">2022-03-14T02:50:00Z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